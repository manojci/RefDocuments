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83" w:rsidRPr="000930C5" w:rsidRDefault="003D39B6" w:rsidP="003D39B6">
      <w:pPr>
        <w:pStyle w:val="Heading2"/>
        <w:ind w:left="0"/>
        <w:rPr>
          <w:iCs w:val="0"/>
          <w:snapToGrid/>
          <w:kern w:val="32"/>
          <w:sz w:val="44"/>
          <w:szCs w:val="24"/>
        </w:rPr>
      </w:pPr>
      <w:r>
        <w:rPr>
          <w:iCs w:val="0"/>
          <w:snapToGrid/>
          <w:kern w:val="32"/>
          <w:sz w:val="44"/>
          <w:szCs w:val="24"/>
        </w:rPr>
        <w:t xml:space="preserve">    </w:t>
      </w:r>
      <w:r>
        <w:rPr>
          <w:iCs w:val="0"/>
          <w:snapToGrid/>
          <w:kern w:val="32"/>
          <w:sz w:val="44"/>
          <w:szCs w:val="24"/>
        </w:rPr>
        <w:tab/>
      </w:r>
      <w:r w:rsidR="00826583" w:rsidRPr="000930C5">
        <w:rPr>
          <w:iCs w:val="0"/>
          <w:snapToGrid/>
          <w:kern w:val="32"/>
          <w:sz w:val="44"/>
          <w:szCs w:val="24"/>
        </w:rPr>
        <w:t xml:space="preserve">Manoj </w:t>
      </w:r>
      <w:r w:rsidR="00FD11C8" w:rsidRPr="000930C5">
        <w:rPr>
          <w:iCs w:val="0"/>
          <w:snapToGrid/>
          <w:kern w:val="32"/>
          <w:sz w:val="44"/>
          <w:szCs w:val="24"/>
        </w:rPr>
        <w:t xml:space="preserve">Christopher </w:t>
      </w:r>
      <w:proofErr w:type="spellStart"/>
      <w:r w:rsidR="00FD11C8" w:rsidRPr="000930C5">
        <w:rPr>
          <w:iCs w:val="0"/>
          <w:snapToGrid/>
          <w:kern w:val="32"/>
          <w:sz w:val="44"/>
          <w:szCs w:val="24"/>
        </w:rPr>
        <w:t>Irudhayaraj</w:t>
      </w:r>
      <w:proofErr w:type="spellEnd"/>
    </w:p>
    <w:p w:rsidR="00542B39" w:rsidRPr="00F21958" w:rsidRDefault="003D39B6" w:rsidP="003D39B6">
      <w:pPr>
        <w:pStyle w:val="Heading2"/>
        <w:ind w:left="0"/>
      </w:pPr>
      <w:r>
        <w:t xml:space="preserve">           </w:t>
      </w:r>
      <w:r>
        <w:tab/>
      </w:r>
      <w:r w:rsidR="00F91C3F">
        <w:t>Associate Consultant</w:t>
      </w:r>
      <w:r w:rsidR="006D5A7D">
        <w:t xml:space="preserve"> </w:t>
      </w:r>
      <w:r w:rsidR="00605D69" w:rsidRPr="003F48C5">
        <w:t>-</w:t>
      </w:r>
      <w:r w:rsidR="006D5A7D">
        <w:t xml:space="preserve"> </w:t>
      </w:r>
      <w:r w:rsidR="00605D69" w:rsidRPr="003F48C5">
        <w:t>Technology</w:t>
      </w:r>
      <w:r w:rsidR="00A43DCC" w:rsidRPr="00F21958">
        <w:t xml:space="preserve"> </w:t>
      </w:r>
    </w:p>
    <w:p w:rsidR="00826583" w:rsidRDefault="00F91C3F" w:rsidP="003D39B6">
      <w:pPr>
        <w:pStyle w:val="ExperienceTitleChar"/>
        <w:rPr>
          <w:rFonts w:asciiTheme="minorHAnsi" w:hAnsiTheme="minorHAnsi"/>
          <w:i w:val="0"/>
          <w:sz w:val="22"/>
          <w:szCs w:val="22"/>
        </w:rPr>
      </w:pPr>
      <w:r>
        <w:rPr>
          <w:rFonts w:asciiTheme="minorHAnsi" w:hAnsiTheme="minorHAnsi"/>
          <w:i w:val="0"/>
          <w:sz w:val="22"/>
          <w:szCs w:val="22"/>
        </w:rPr>
        <w:t>4</w:t>
      </w:r>
      <w:r w:rsidR="00826583" w:rsidRPr="00826583">
        <w:rPr>
          <w:rFonts w:asciiTheme="minorHAnsi" w:hAnsiTheme="minorHAnsi"/>
          <w:i w:val="0"/>
          <w:sz w:val="22"/>
          <w:szCs w:val="22"/>
        </w:rPr>
        <w:t xml:space="preserve"> year</w:t>
      </w:r>
      <w:r>
        <w:rPr>
          <w:rFonts w:asciiTheme="minorHAnsi" w:hAnsiTheme="minorHAnsi"/>
          <w:i w:val="0"/>
          <w:sz w:val="22"/>
          <w:szCs w:val="22"/>
        </w:rPr>
        <w:t>s</w:t>
      </w:r>
      <w:r w:rsidR="00826583" w:rsidRPr="00826583">
        <w:rPr>
          <w:rFonts w:asciiTheme="minorHAnsi" w:hAnsiTheme="minorHAnsi"/>
          <w:i w:val="0"/>
          <w:sz w:val="22"/>
          <w:szCs w:val="22"/>
        </w:rPr>
        <w:t xml:space="preserve"> and</w:t>
      </w:r>
      <w:r w:rsidR="00FE338F">
        <w:rPr>
          <w:rFonts w:asciiTheme="minorHAnsi" w:hAnsiTheme="minorHAnsi"/>
          <w:i w:val="0"/>
          <w:sz w:val="22"/>
          <w:szCs w:val="22"/>
        </w:rPr>
        <w:t xml:space="preserve"> 2</w:t>
      </w:r>
      <w:r>
        <w:rPr>
          <w:rFonts w:asciiTheme="minorHAnsi" w:hAnsiTheme="minorHAnsi"/>
          <w:i w:val="0"/>
          <w:sz w:val="22"/>
          <w:szCs w:val="22"/>
        </w:rPr>
        <w:t xml:space="preserve"> month</w:t>
      </w:r>
      <w:r w:rsidR="00826583" w:rsidRPr="00826583">
        <w:rPr>
          <w:rFonts w:asciiTheme="minorHAnsi" w:hAnsiTheme="minorHAnsi"/>
          <w:i w:val="0"/>
          <w:sz w:val="22"/>
          <w:szCs w:val="22"/>
        </w:rPr>
        <w:t xml:space="preserve"> of experience in IT as a Java/J2ee/Spring Core backend with expertise in software design and development with an earned reputation for meeting deadlines and delivering mission critical solutions. </w:t>
      </w:r>
    </w:p>
    <w:p w:rsidR="006B50B8" w:rsidRPr="006B50B8" w:rsidRDefault="006B50B8" w:rsidP="003D39B6">
      <w:pPr>
        <w:pStyle w:val="ExperienceTitleChar"/>
        <w:rPr>
          <w:rFonts w:asciiTheme="minorHAnsi" w:hAnsiTheme="minorHAnsi"/>
          <w:i w:val="0"/>
          <w:sz w:val="22"/>
          <w:szCs w:val="22"/>
        </w:rPr>
      </w:pPr>
      <w:r w:rsidRPr="006B50B8">
        <w:rPr>
          <w:rFonts w:asciiTheme="minorHAnsi" w:hAnsiTheme="minorHAnsi"/>
          <w:i w:val="0"/>
          <w:sz w:val="22"/>
          <w:szCs w:val="22"/>
        </w:rPr>
        <w:t>Good at understanding functional requirements and should be able to develop technical design and be able to communicate the same effectively to the team.</w:t>
      </w:r>
    </w:p>
    <w:p w:rsidR="006B50B8" w:rsidRDefault="006B50B8" w:rsidP="003D39B6">
      <w:pPr>
        <w:pStyle w:val="Intro"/>
        <w:rPr>
          <w:rFonts w:asciiTheme="minorHAnsi" w:hAnsiTheme="minorHAnsi"/>
          <w:szCs w:val="22"/>
        </w:rPr>
      </w:pPr>
      <w:r w:rsidRPr="006B50B8">
        <w:rPr>
          <w:rFonts w:asciiTheme="minorHAnsi" w:hAnsiTheme="minorHAnsi"/>
          <w:szCs w:val="22"/>
        </w:rPr>
        <w:t>Quick learning and adaption towards new technology as needed.</w:t>
      </w:r>
    </w:p>
    <w:p w:rsidR="00AF29E3" w:rsidRDefault="00AF29E3" w:rsidP="006B50B8">
      <w:pPr>
        <w:pStyle w:val="Intro"/>
        <w:rPr>
          <w:rFonts w:asciiTheme="minorHAnsi" w:hAnsiTheme="minorHAnsi"/>
          <w:szCs w:val="22"/>
        </w:rPr>
      </w:pPr>
    </w:p>
    <w:p w:rsidR="00904372" w:rsidRPr="00F21958" w:rsidRDefault="00904372" w:rsidP="00904372">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904372" w:rsidRPr="00F21958" w:rsidTr="00A75675">
        <w:trPr>
          <w:cantSplit/>
          <w:trHeight w:val="1055"/>
        </w:trPr>
        <w:tc>
          <w:tcPr>
            <w:tcW w:w="4500" w:type="dxa"/>
            <w:tcBorders>
              <w:bottom w:val="nil"/>
            </w:tcBorders>
          </w:tcPr>
          <w:p w:rsidR="00904372" w:rsidRDefault="00904372" w:rsidP="00C75C07">
            <w:pPr>
              <w:pStyle w:val="BulletedList1"/>
            </w:pPr>
            <w:r w:rsidRPr="00F21958">
              <w:t>Web Application Development</w:t>
            </w:r>
          </w:p>
          <w:p w:rsidR="00904372" w:rsidRPr="00F21958" w:rsidRDefault="00904372" w:rsidP="00C75C07">
            <w:pPr>
              <w:pStyle w:val="BulletedList1"/>
            </w:pPr>
            <w:r w:rsidRPr="00F21958">
              <w:t>Team management and leadership</w:t>
            </w:r>
          </w:p>
        </w:tc>
        <w:tc>
          <w:tcPr>
            <w:tcW w:w="4375" w:type="dxa"/>
            <w:tcBorders>
              <w:bottom w:val="nil"/>
            </w:tcBorders>
          </w:tcPr>
          <w:p w:rsidR="00904372" w:rsidRDefault="00904372" w:rsidP="00C75C07">
            <w:pPr>
              <w:pStyle w:val="BulletedList1"/>
            </w:pPr>
            <w:r>
              <w:t>Code review and Optimization</w:t>
            </w:r>
          </w:p>
          <w:p w:rsidR="00904372" w:rsidRPr="00F21958" w:rsidRDefault="00904372" w:rsidP="004340EF">
            <w:pPr>
              <w:pStyle w:val="BulletedList1"/>
              <w:numPr>
                <w:ilvl w:val="0"/>
                <w:numId w:val="0"/>
              </w:numPr>
              <w:ind w:left="720"/>
            </w:pPr>
          </w:p>
        </w:tc>
      </w:tr>
    </w:tbl>
    <w:p w:rsidR="00790EBC" w:rsidRDefault="00DD230E" w:rsidP="00826583">
      <w:pPr>
        <w:pStyle w:val="Heading2"/>
        <w:tabs>
          <w:tab w:val="left" w:pos="3990"/>
        </w:tabs>
      </w:pPr>
      <w:r>
        <w:t>Tool</w:t>
      </w:r>
      <w:r w:rsidR="00790EBC" w:rsidRPr="00F21958">
        <w:t>s and Technologies</w:t>
      </w:r>
      <w:r w:rsidR="00826583">
        <w:tab/>
      </w:r>
    </w:p>
    <w:tbl>
      <w:tblPr>
        <w:tblW w:w="7464" w:type="dxa"/>
        <w:jc w:val="center"/>
        <w:tblLook w:val="0000" w:firstRow="0" w:lastRow="0" w:firstColumn="0" w:lastColumn="0" w:noHBand="0" w:noVBand="0"/>
      </w:tblPr>
      <w:tblGrid>
        <w:gridCol w:w="3552"/>
        <w:gridCol w:w="3912"/>
      </w:tblGrid>
      <w:tr w:rsidR="00826583" w:rsidRPr="00EA671B" w:rsidTr="00EF2800">
        <w:trPr>
          <w:trHeight w:val="698"/>
          <w:jc w:val="center"/>
        </w:trPr>
        <w:tc>
          <w:tcPr>
            <w:tcW w:w="3552" w:type="dxa"/>
          </w:tcPr>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Java</w:t>
            </w:r>
          </w:p>
          <w:p w:rsidR="002C5D30" w:rsidRPr="000930C5" w:rsidRDefault="002C5D30" w:rsidP="002C5D30">
            <w:pPr>
              <w:pStyle w:val="CoreExpertise"/>
              <w:numPr>
                <w:ilvl w:val="0"/>
                <w:numId w:val="21"/>
              </w:numPr>
              <w:rPr>
                <w:rFonts w:asciiTheme="minorHAnsi" w:hAnsiTheme="minorHAnsi"/>
                <w:sz w:val="22"/>
                <w:szCs w:val="22"/>
              </w:rPr>
            </w:pPr>
            <w:r w:rsidRPr="000930C5">
              <w:rPr>
                <w:rFonts w:asciiTheme="minorHAnsi" w:hAnsiTheme="minorHAnsi"/>
                <w:sz w:val="22"/>
                <w:szCs w:val="22"/>
              </w:rPr>
              <w:t>HTML, CSS</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 xml:space="preserve">Hibernate </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JUNIT</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Tomcat</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GIT, SVN</w:t>
            </w:r>
          </w:p>
          <w:p w:rsidR="001B017F" w:rsidRPr="000930C5" w:rsidRDefault="001B017F"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JQuery</w:t>
            </w:r>
          </w:p>
          <w:p w:rsidR="00826583" w:rsidRPr="000930C5" w:rsidRDefault="00826583" w:rsidP="00FD11C8">
            <w:pPr>
              <w:pStyle w:val="CoreExpertise"/>
              <w:numPr>
                <w:ilvl w:val="0"/>
                <w:numId w:val="21"/>
              </w:numPr>
              <w:rPr>
                <w:rFonts w:asciiTheme="minorHAnsi" w:hAnsiTheme="minorHAnsi"/>
                <w:sz w:val="22"/>
                <w:szCs w:val="22"/>
              </w:rPr>
            </w:pPr>
            <w:r w:rsidRPr="000930C5">
              <w:rPr>
                <w:rFonts w:asciiTheme="minorHAnsi" w:hAnsiTheme="minorHAnsi"/>
                <w:sz w:val="22"/>
                <w:szCs w:val="22"/>
              </w:rPr>
              <w:t>Windows</w:t>
            </w:r>
          </w:p>
          <w:p w:rsidR="00FD11C8" w:rsidRPr="000930C5" w:rsidRDefault="00FD11C8" w:rsidP="00FD11C8">
            <w:pPr>
              <w:pStyle w:val="CoreExpertise"/>
              <w:numPr>
                <w:ilvl w:val="0"/>
                <w:numId w:val="21"/>
              </w:numPr>
              <w:rPr>
                <w:rFonts w:asciiTheme="minorHAnsi" w:hAnsiTheme="minorHAnsi"/>
                <w:sz w:val="22"/>
                <w:szCs w:val="22"/>
              </w:rPr>
            </w:pPr>
            <w:r w:rsidRPr="000930C5">
              <w:rPr>
                <w:rFonts w:asciiTheme="minorHAnsi" w:hAnsiTheme="minorHAnsi"/>
                <w:sz w:val="22"/>
                <w:szCs w:val="22"/>
              </w:rPr>
              <w:t>Fortify</w:t>
            </w:r>
          </w:p>
          <w:p w:rsidR="00FD11C8" w:rsidRPr="000930C5" w:rsidRDefault="00FD11C8" w:rsidP="00FD11C8">
            <w:pPr>
              <w:pStyle w:val="CoreExpertise"/>
              <w:numPr>
                <w:ilvl w:val="0"/>
                <w:numId w:val="21"/>
              </w:numPr>
              <w:rPr>
                <w:rFonts w:asciiTheme="minorHAnsi" w:hAnsiTheme="minorHAnsi"/>
                <w:sz w:val="22"/>
                <w:szCs w:val="22"/>
              </w:rPr>
            </w:pPr>
            <w:r w:rsidRPr="000930C5">
              <w:rPr>
                <w:rFonts w:asciiTheme="minorHAnsi" w:hAnsiTheme="minorHAnsi"/>
                <w:sz w:val="22"/>
                <w:szCs w:val="22"/>
              </w:rPr>
              <w:t>OBPM</w:t>
            </w:r>
          </w:p>
          <w:p w:rsidR="00F91C3F" w:rsidRPr="000930C5" w:rsidRDefault="00F91C3F" w:rsidP="00FD11C8">
            <w:pPr>
              <w:pStyle w:val="CoreExpertise"/>
              <w:numPr>
                <w:ilvl w:val="0"/>
                <w:numId w:val="21"/>
              </w:numPr>
              <w:rPr>
                <w:rFonts w:asciiTheme="minorHAnsi" w:hAnsiTheme="minorHAnsi"/>
                <w:sz w:val="22"/>
                <w:szCs w:val="22"/>
              </w:rPr>
            </w:pPr>
            <w:r w:rsidRPr="000930C5">
              <w:rPr>
                <w:rFonts w:asciiTheme="minorHAnsi" w:hAnsiTheme="minorHAnsi"/>
                <w:sz w:val="22"/>
                <w:szCs w:val="22"/>
              </w:rPr>
              <w:t>JBOSS</w:t>
            </w:r>
          </w:p>
        </w:tc>
        <w:tc>
          <w:tcPr>
            <w:tcW w:w="3912" w:type="dxa"/>
          </w:tcPr>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J2EE</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 xml:space="preserve">Spring </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ORACLE</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JavaScript</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 xml:space="preserve">Ajax      </w:t>
            </w:r>
          </w:p>
          <w:p w:rsidR="00826583" w:rsidRPr="000930C5" w:rsidRDefault="00FD11C8"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Chrome API’s</w:t>
            </w:r>
          </w:p>
          <w:p w:rsidR="00826583" w:rsidRPr="000930C5" w:rsidRDefault="00826583" w:rsidP="00C75C07">
            <w:pPr>
              <w:pStyle w:val="CoreExpertise"/>
              <w:numPr>
                <w:ilvl w:val="0"/>
                <w:numId w:val="21"/>
              </w:numPr>
              <w:rPr>
                <w:rFonts w:asciiTheme="minorHAnsi" w:hAnsiTheme="minorHAnsi"/>
                <w:sz w:val="22"/>
                <w:szCs w:val="22"/>
              </w:rPr>
            </w:pPr>
            <w:r w:rsidRPr="000930C5">
              <w:rPr>
                <w:rFonts w:asciiTheme="minorHAnsi" w:hAnsiTheme="minorHAnsi"/>
                <w:sz w:val="22"/>
                <w:szCs w:val="22"/>
              </w:rPr>
              <w:t>Maven</w:t>
            </w:r>
          </w:p>
          <w:p w:rsidR="002C5D30" w:rsidRPr="000930C5" w:rsidRDefault="002C5D30" w:rsidP="002C5D30">
            <w:pPr>
              <w:pStyle w:val="CoreExpertise"/>
              <w:numPr>
                <w:ilvl w:val="0"/>
                <w:numId w:val="21"/>
              </w:numPr>
              <w:rPr>
                <w:rFonts w:asciiTheme="minorHAnsi" w:hAnsiTheme="minorHAnsi"/>
                <w:sz w:val="22"/>
                <w:szCs w:val="22"/>
              </w:rPr>
            </w:pPr>
            <w:r w:rsidRPr="000930C5">
              <w:rPr>
                <w:rFonts w:asciiTheme="minorHAnsi" w:hAnsiTheme="minorHAnsi"/>
                <w:sz w:val="22"/>
                <w:szCs w:val="22"/>
              </w:rPr>
              <w:t>JSON</w:t>
            </w:r>
          </w:p>
          <w:p w:rsidR="00FD11C8" w:rsidRPr="000930C5" w:rsidRDefault="00FD11C8" w:rsidP="002C5D30">
            <w:pPr>
              <w:pStyle w:val="CoreExpertise"/>
              <w:numPr>
                <w:ilvl w:val="0"/>
                <w:numId w:val="21"/>
              </w:numPr>
              <w:rPr>
                <w:rFonts w:asciiTheme="minorHAnsi" w:hAnsiTheme="minorHAnsi"/>
                <w:sz w:val="22"/>
                <w:szCs w:val="22"/>
              </w:rPr>
            </w:pPr>
            <w:r w:rsidRPr="000930C5">
              <w:rPr>
                <w:rFonts w:asciiTheme="minorHAnsi" w:hAnsiTheme="minorHAnsi"/>
                <w:sz w:val="22"/>
                <w:szCs w:val="22"/>
              </w:rPr>
              <w:t>Apache Camel</w:t>
            </w:r>
          </w:p>
          <w:p w:rsidR="00FD11C8" w:rsidRPr="000930C5" w:rsidRDefault="00FD11C8" w:rsidP="002C5D30">
            <w:pPr>
              <w:pStyle w:val="CoreExpertise"/>
              <w:numPr>
                <w:ilvl w:val="0"/>
                <w:numId w:val="21"/>
              </w:numPr>
              <w:rPr>
                <w:rFonts w:asciiTheme="minorHAnsi" w:hAnsiTheme="minorHAnsi"/>
                <w:sz w:val="22"/>
                <w:szCs w:val="22"/>
              </w:rPr>
            </w:pPr>
            <w:r w:rsidRPr="000930C5">
              <w:rPr>
                <w:rFonts w:asciiTheme="minorHAnsi" w:hAnsiTheme="minorHAnsi"/>
                <w:sz w:val="22"/>
                <w:szCs w:val="22"/>
              </w:rPr>
              <w:t>Flex</w:t>
            </w:r>
          </w:p>
          <w:p w:rsidR="003D39B6" w:rsidRPr="003D39B6" w:rsidRDefault="00F91C3F" w:rsidP="003D39B6">
            <w:pPr>
              <w:pStyle w:val="CoreExpertise"/>
              <w:numPr>
                <w:ilvl w:val="0"/>
                <w:numId w:val="21"/>
              </w:numPr>
              <w:rPr>
                <w:rFonts w:asciiTheme="minorHAnsi" w:hAnsiTheme="minorHAnsi"/>
                <w:sz w:val="22"/>
                <w:szCs w:val="22"/>
              </w:rPr>
            </w:pPr>
            <w:r w:rsidRPr="000930C5">
              <w:rPr>
                <w:rFonts w:asciiTheme="minorHAnsi" w:hAnsiTheme="minorHAnsi"/>
                <w:sz w:val="22"/>
                <w:szCs w:val="22"/>
              </w:rPr>
              <w:t>Quartz Scheduler</w:t>
            </w:r>
          </w:p>
          <w:p w:rsidR="00AF29E3" w:rsidRPr="000930C5" w:rsidRDefault="00AF29E3" w:rsidP="00AF29E3">
            <w:pPr>
              <w:pStyle w:val="CoreExpertise"/>
              <w:rPr>
                <w:rFonts w:asciiTheme="minorHAnsi" w:hAnsiTheme="minorHAnsi"/>
                <w:sz w:val="22"/>
                <w:szCs w:val="22"/>
              </w:rPr>
            </w:pPr>
          </w:p>
          <w:p w:rsidR="00AF29E3" w:rsidRPr="000930C5" w:rsidRDefault="00AF29E3" w:rsidP="00AF29E3">
            <w:pPr>
              <w:pStyle w:val="CoreExpertise"/>
              <w:rPr>
                <w:rFonts w:asciiTheme="minorHAnsi" w:hAnsiTheme="minorHAnsi"/>
                <w:sz w:val="22"/>
                <w:szCs w:val="22"/>
              </w:rPr>
            </w:pPr>
          </w:p>
          <w:p w:rsidR="00826583" w:rsidRPr="000930C5" w:rsidRDefault="00826583" w:rsidP="00C75C07">
            <w:pPr>
              <w:pStyle w:val="CoreExpertise"/>
              <w:rPr>
                <w:rFonts w:asciiTheme="minorHAnsi" w:hAnsiTheme="minorHAnsi"/>
                <w:sz w:val="22"/>
                <w:szCs w:val="22"/>
              </w:rPr>
            </w:pPr>
          </w:p>
          <w:p w:rsidR="00826583" w:rsidRPr="000930C5" w:rsidRDefault="00826583" w:rsidP="00C75C07">
            <w:pPr>
              <w:pStyle w:val="CoreExpertise"/>
              <w:rPr>
                <w:rFonts w:asciiTheme="minorHAnsi" w:hAnsiTheme="minorHAnsi"/>
                <w:sz w:val="22"/>
                <w:szCs w:val="22"/>
              </w:rPr>
            </w:pPr>
          </w:p>
        </w:tc>
      </w:tr>
    </w:tbl>
    <w:p w:rsidR="00690CF8" w:rsidRPr="00F21958" w:rsidRDefault="00773523" w:rsidP="003D39B6">
      <w:pPr>
        <w:pStyle w:val="Heading2"/>
        <w:ind w:left="360" w:firstLine="720"/>
      </w:pPr>
      <w:r w:rsidRPr="00F21958">
        <w:lastRenderedPageBreak/>
        <w:t xml:space="preserve">Project </w:t>
      </w:r>
      <w:r w:rsidR="00840DEC" w:rsidRPr="00F21958">
        <w:t>R</w:t>
      </w:r>
      <w:r w:rsidR="00A43DCC" w:rsidRPr="00F21958">
        <w:t>esponsibilities</w:t>
      </w:r>
      <w:r w:rsidRPr="00F21958">
        <w:t xml:space="preserve"> at </w:t>
      </w:r>
      <w:proofErr w:type="spellStart"/>
      <w:r w:rsidRPr="00F21958">
        <w:t>Virtusa</w:t>
      </w:r>
      <w:proofErr w:type="spellEnd"/>
    </w:p>
    <w:p w:rsidR="00F24DF6" w:rsidRDefault="00F24DF6" w:rsidP="00040719">
      <w:pPr>
        <w:pStyle w:val="BulletedList1"/>
        <w:numPr>
          <w:ilvl w:val="1"/>
          <w:numId w:val="22"/>
        </w:numPr>
      </w:pPr>
      <w:r>
        <w:t>Design the application, participate in design discussions, and review design artifacts</w:t>
      </w:r>
    </w:p>
    <w:p w:rsidR="00F24DF6" w:rsidRDefault="00F24DF6" w:rsidP="00040719">
      <w:pPr>
        <w:pStyle w:val="BulletedList1"/>
        <w:numPr>
          <w:ilvl w:val="1"/>
          <w:numId w:val="22"/>
        </w:numPr>
      </w:pPr>
      <w:r>
        <w:t>J2EE backend coding and its implementation</w:t>
      </w:r>
    </w:p>
    <w:p w:rsidR="00F24DF6" w:rsidRDefault="00F24DF6" w:rsidP="00040719">
      <w:pPr>
        <w:pStyle w:val="BulletedList1"/>
        <w:numPr>
          <w:ilvl w:val="1"/>
          <w:numId w:val="22"/>
        </w:numPr>
      </w:pPr>
      <w:r>
        <w:t>Gather requirements and identify requirement gaps</w:t>
      </w:r>
    </w:p>
    <w:p w:rsidR="001C0DF9" w:rsidRDefault="000D4D1E" w:rsidP="00040719">
      <w:pPr>
        <w:pStyle w:val="BulletedList1"/>
        <w:numPr>
          <w:ilvl w:val="1"/>
          <w:numId w:val="22"/>
        </w:numPr>
      </w:pPr>
      <w:r>
        <w:t>Code review and optimization</w:t>
      </w:r>
    </w:p>
    <w:p w:rsidR="00F24DF6" w:rsidRPr="00F24DF6" w:rsidRDefault="00F24DF6" w:rsidP="00040719">
      <w:pPr>
        <w:pStyle w:val="BulletedList1"/>
        <w:numPr>
          <w:ilvl w:val="1"/>
          <w:numId w:val="23"/>
        </w:numPr>
      </w:pPr>
      <w:r w:rsidRPr="00F24DF6">
        <w:t>Participate in meetings related to project management (with the client) and related to technical deliveries</w:t>
      </w:r>
    </w:p>
    <w:p w:rsidR="000901ED" w:rsidRDefault="000901ED" w:rsidP="00040719">
      <w:pPr>
        <w:pStyle w:val="BulletedList1"/>
        <w:numPr>
          <w:ilvl w:val="1"/>
          <w:numId w:val="23"/>
        </w:numPr>
      </w:pPr>
      <w:r>
        <w:t>Team Mentoring</w:t>
      </w:r>
    </w:p>
    <w:p w:rsidR="00E04AE4" w:rsidRPr="00F21958" w:rsidRDefault="00E04AE4" w:rsidP="003D39B6">
      <w:pPr>
        <w:pStyle w:val="Heading2"/>
        <w:ind w:left="360" w:firstLine="720"/>
      </w:pPr>
      <w:r w:rsidRPr="00F21958">
        <w:t xml:space="preserve">Organizational </w:t>
      </w:r>
      <w:r w:rsidR="00840DEC" w:rsidRPr="00F21958">
        <w:t>R</w:t>
      </w:r>
      <w:r w:rsidRPr="00F21958">
        <w:t>esponsibilities</w:t>
      </w:r>
    </w:p>
    <w:p w:rsidR="00234A74" w:rsidRDefault="00877698" w:rsidP="00040719">
      <w:pPr>
        <w:pStyle w:val="BulletedList1"/>
        <w:numPr>
          <w:ilvl w:val="1"/>
          <w:numId w:val="24"/>
        </w:numPr>
      </w:pPr>
      <w:r>
        <w:t xml:space="preserve">Involved into executing </w:t>
      </w:r>
      <w:r w:rsidR="005F0A87">
        <w:t>various POCs</w:t>
      </w:r>
      <w:r w:rsidR="002F7A13">
        <w:t xml:space="preserve"> successfully</w:t>
      </w:r>
    </w:p>
    <w:p w:rsidR="00F24DF6" w:rsidRPr="00F21958" w:rsidRDefault="00F24DF6" w:rsidP="00040719">
      <w:pPr>
        <w:pStyle w:val="BulletedList1"/>
        <w:numPr>
          <w:ilvl w:val="1"/>
          <w:numId w:val="24"/>
        </w:numPr>
      </w:pPr>
      <w:r w:rsidRPr="00F21958">
        <w:t xml:space="preserve">Mentor junior team members </w:t>
      </w:r>
    </w:p>
    <w:p w:rsidR="00B70261" w:rsidRPr="00F21958" w:rsidRDefault="00B70261" w:rsidP="000930C5">
      <w:pPr>
        <w:pStyle w:val="Heading2"/>
        <w:ind w:firstLine="360"/>
      </w:pPr>
      <w:r w:rsidRPr="00F21958">
        <w:t>Educational Qualifications</w:t>
      </w:r>
    </w:p>
    <w:p w:rsidR="00F24DF6" w:rsidRPr="000930C5" w:rsidRDefault="00F24DF6" w:rsidP="00040719">
      <w:pPr>
        <w:pStyle w:val="EducationBlock"/>
        <w:numPr>
          <w:ilvl w:val="1"/>
          <w:numId w:val="25"/>
        </w:numPr>
        <w:rPr>
          <w:rFonts w:asciiTheme="minorHAnsi" w:hAnsiTheme="minorHAnsi"/>
          <w:sz w:val="22"/>
          <w:szCs w:val="22"/>
        </w:rPr>
      </w:pPr>
      <w:r w:rsidRPr="000930C5">
        <w:rPr>
          <w:rFonts w:asciiTheme="minorHAnsi" w:hAnsiTheme="minorHAnsi" w:cs="Arial"/>
          <w:color w:val="000000"/>
          <w:sz w:val="22"/>
          <w:szCs w:val="22"/>
        </w:rPr>
        <w:t>B.E (Electronics and Communication Engineering) (</w:t>
      </w:r>
      <w:r w:rsidR="00FD11C8" w:rsidRPr="000930C5">
        <w:rPr>
          <w:rFonts w:asciiTheme="minorHAnsi" w:hAnsiTheme="minorHAnsi" w:cs="Arial"/>
          <w:color w:val="000000"/>
          <w:sz w:val="22"/>
          <w:szCs w:val="22"/>
        </w:rPr>
        <w:t>2007-2011</w:t>
      </w:r>
      <w:r w:rsidRPr="000930C5">
        <w:rPr>
          <w:rFonts w:asciiTheme="minorHAnsi" w:hAnsiTheme="minorHAnsi" w:cs="Arial"/>
          <w:color w:val="000000"/>
          <w:sz w:val="22"/>
          <w:szCs w:val="22"/>
        </w:rPr>
        <w:t xml:space="preserve">) at </w:t>
      </w:r>
      <w:r w:rsidR="00FD11C8" w:rsidRPr="000930C5">
        <w:rPr>
          <w:rFonts w:asciiTheme="minorHAnsi" w:hAnsiTheme="minorHAnsi" w:cs="Arial"/>
          <w:color w:val="000000"/>
          <w:sz w:val="22"/>
          <w:szCs w:val="22"/>
        </w:rPr>
        <w:t>K.L</w:t>
      </w:r>
      <w:r w:rsidRPr="000930C5">
        <w:rPr>
          <w:rFonts w:asciiTheme="minorHAnsi" w:hAnsiTheme="minorHAnsi"/>
          <w:sz w:val="22"/>
          <w:szCs w:val="22"/>
        </w:rPr>
        <w:t>.</w:t>
      </w:r>
      <w:r w:rsidR="00FD11C8" w:rsidRPr="000930C5">
        <w:rPr>
          <w:rFonts w:asciiTheme="minorHAnsi" w:hAnsiTheme="minorHAnsi"/>
          <w:sz w:val="22"/>
          <w:szCs w:val="22"/>
        </w:rPr>
        <w:t>N College of Engineering, Sivagangai District.</w:t>
      </w:r>
    </w:p>
    <w:p w:rsidR="00F962E7" w:rsidRDefault="00322482" w:rsidP="000930C5">
      <w:pPr>
        <w:pStyle w:val="Heading2"/>
        <w:ind w:left="360" w:firstLine="720"/>
      </w:pPr>
      <w:r w:rsidRPr="00F21958">
        <w:lastRenderedPageBreak/>
        <w:t>Pr</w:t>
      </w:r>
      <w:r w:rsidR="001549DA" w:rsidRPr="00F21958">
        <w:t>ojects W</w:t>
      </w:r>
      <w:r w:rsidRPr="00F21958">
        <w:t xml:space="preserve">orked on at </w:t>
      </w:r>
      <w:proofErr w:type="spellStart"/>
      <w:r w:rsidRPr="00F21958">
        <w:t>Virtusa</w:t>
      </w:r>
      <w:proofErr w:type="spellEnd"/>
      <w:r w:rsidR="00F962E7" w:rsidRPr="00F21958">
        <w:t xml:space="preserve">  </w:t>
      </w:r>
    </w:p>
    <w:tbl>
      <w:tblPr>
        <w:tblW w:w="9242" w:type="dxa"/>
        <w:tblInd w:w="834"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F91C3F" w:rsidRPr="001370A6"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Project</w:t>
            </w:r>
          </w:p>
        </w:tc>
        <w:tc>
          <w:tcPr>
            <w:tcW w:w="7535" w:type="dxa"/>
            <w:tcMar>
              <w:top w:w="86" w:type="dxa"/>
              <w:left w:w="115" w:type="dxa"/>
              <w:bottom w:w="86" w:type="dxa"/>
              <w:right w:w="115" w:type="dxa"/>
            </w:tcMar>
          </w:tcPr>
          <w:p w:rsidR="00F91C3F" w:rsidRPr="000930C5" w:rsidRDefault="00F91C3F" w:rsidP="00F91C3F">
            <w:pPr>
              <w:pStyle w:val="ProjectDetails"/>
              <w:rPr>
                <w:rFonts w:asciiTheme="minorHAnsi" w:hAnsiTheme="minorHAnsi"/>
              </w:rPr>
            </w:pPr>
            <w:r w:rsidRPr="000930C5">
              <w:rPr>
                <w:rFonts w:asciiTheme="minorHAnsi" w:hAnsiTheme="minorHAnsi"/>
                <w:szCs w:val="24"/>
              </w:rPr>
              <w:t>CASA, [Mashreq]</w:t>
            </w:r>
          </w:p>
        </w:tc>
      </w:tr>
      <w:tr w:rsidR="00F91C3F" w:rsidRPr="001370A6"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 xml:space="preserve">Role </w:t>
            </w:r>
          </w:p>
        </w:tc>
        <w:tc>
          <w:tcPr>
            <w:tcW w:w="7535" w:type="dxa"/>
            <w:tcMar>
              <w:top w:w="86" w:type="dxa"/>
              <w:left w:w="115" w:type="dxa"/>
              <w:bottom w:w="86" w:type="dxa"/>
              <w:right w:w="115" w:type="dxa"/>
            </w:tcMar>
          </w:tcPr>
          <w:p w:rsidR="00F91C3F" w:rsidRPr="000930C5" w:rsidRDefault="00AF29E3" w:rsidP="009F47E3">
            <w:pPr>
              <w:pStyle w:val="ExperienceTitleChar2"/>
              <w:rPr>
                <w:rFonts w:asciiTheme="minorHAnsi" w:hAnsiTheme="minorHAnsi"/>
                <w:sz w:val="22"/>
                <w:szCs w:val="22"/>
              </w:rPr>
            </w:pPr>
            <w:r w:rsidRPr="000930C5">
              <w:rPr>
                <w:rFonts w:asciiTheme="minorHAnsi" w:hAnsiTheme="minorHAnsi"/>
                <w:sz w:val="22"/>
                <w:szCs w:val="22"/>
              </w:rPr>
              <w:t>Associate Consultant</w:t>
            </w:r>
          </w:p>
        </w:tc>
      </w:tr>
      <w:tr w:rsidR="00F91C3F" w:rsidRPr="001370A6"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Duration</w:t>
            </w:r>
          </w:p>
        </w:tc>
        <w:tc>
          <w:tcPr>
            <w:tcW w:w="7535" w:type="dxa"/>
            <w:tcMar>
              <w:top w:w="86" w:type="dxa"/>
              <w:left w:w="115" w:type="dxa"/>
              <w:bottom w:w="86" w:type="dxa"/>
              <w:right w:w="115" w:type="dxa"/>
            </w:tcMar>
          </w:tcPr>
          <w:p w:rsidR="00F91C3F" w:rsidRPr="000930C5" w:rsidRDefault="00F91C3F" w:rsidP="009F47E3">
            <w:pPr>
              <w:pStyle w:val="ExperienceTitleChar2"/>
              <w:rPr>
                <w:rFonts w:asciiTheme="minorHAnsi" w:hAnsiTheme="minorHAnsi"/>
                <w:sz w:val="22"/>
                <w:szCs w:val="22"/>
              </w:rPr>
            </w:pPr>
            <w:r w:rsidRPr="000930C5">
              <w:rPr>
                <w:rFonts w:asciiTheme="minorHAnsi" w:hAnsiTheme="minorHAnsi"/>
                <w:sz w:val="22"/>
                <w:szCs w:val="22"/>
              </w:rPr>
              <w:t>Dec 2015 – Till date</w:t>
            </w:r>
          </w:p>
        </w:tc>
      </w:tr>
      <w:tr w:rsidR="00F91C3F" w:rsidRPr="001370A6"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Domain</w:t>
            </w:r>
          </w:p>
        </w:tc>
        <w:tc>
          <w:tcPr>
            <w:tcW w:w="7535" w:type="dxa"/>
            <w:tcMar>
              <w:top w:w="86" w:type="dxa"/>
              <w:left w:w="115" w:type="dxa"/>
              <w:bottom w:w="86" w:type="dxa"/>
              <w:right w:w="115" w:type="dxa"/>
            </w:tcMar>
          </w:tcPr>
          <w:p w:rsidR="00F91C3F" w:rsidRPr="000930C5" w:rsidRDefault="00F91C3F" w:rsidP="009F47E3">
            <w:pPr>
              <w:pStyle w:val="ExperienceTitleChar2"/>
              <w:rPr>
                <w:rFonts w:asciiTheme="minorHAnsi" w:hAnsiTheme="minorHAnsi"/>
                <w:sz w:val="22"/>
                <w:szCs w:val="22"/>
              </w:rPr>
            </w:pPr>
            <w:r w:rsidRPr="000930C5">
              <w:rPr>
                <w:rFonts w:asciiTheme="minorHAnsi" w:hAnsiTheme="minorHAnsi"/>
                <w:sz w:val="22"/>
                <w:szCs w:val="22"/>
              </w:rPr>
              <w:t>Banking and Finance</w:t>
            </w:r>
          </w:p>
        </w:tc>
      </w:tr>
      <w:tr w:rsidR="00F91C3F" w:rsidRPr="001370A6"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Technology</w:t>
            </w:r>
          </w:p>
        </w:tc>
        <w:tc>
          <w:tcPr>
            <w:tcW w:w="7535" w:type="dxa"/>
            <w:tcMar>
              <w:top w:w="86" w:type="dxa"/>
              <w:left w:w="115" w:type="dxa"/>
              <w:bottom w:w="86" w:type="dxa"/>
              <w:right w:w="115" w:type="dxa"/>
            </w:tcMar>
          </w:tcPr>
          <w:p w:rsidR="00F91C3F" w:rsidRPr="000930C5" w:rsidRDefault="00F91C3F" w:rsidP="00F91C3F">
            <w:pPr>
              <w:pStyle w:val="ExperienceBlockChar"/>
              <w:ind w:left="0"/>
              <w:jc w:val="both"/>
              <w:rPr>
                <w:rFonts w:asciiTheme="minorHAnsi" w:hAnsiTheme="minorHAnsi"/>
                <w:sz w:val="22"/>
                <w:szCs w:val="22"/>
              </w:rPr>
            </w:pPr>
            <w:r w:rsidRPr="000930C5">
              <w:rPr>
                <w:rFonts w:asciiTheme="minorHAnsi" w:hAnsiTheme="minorHAnsi"/>
                <w:sz w:val="22"/>
                <w:szCs w:val="22"/>
              </w:rPr>
              <w:t>Java, JBOSS, Quartz, Ant, Log4j</w:t>
            </w:r>
            <w:r w:rsidR="002761E6" w:rsidRPr="000930C5">
              <w:rPr>
                <w:rFonts w:asciiTheme="minorHAnsi" w:hAnsiTheme="minorHAnsi"/>
                <w:sz w:val="22"/>
                <w:szCs w:val="22"/>
              </w:rPr>
              <w:t xml:space="preserve">, </w:t>
            </w:r>
            <w:r w:rsidR="0094393E" w:rsidRPr="000930C5">
              <w:rPr>
                <w:rFonts w:asciiTheme="minorHAnsi" w:hAnsiTheme="minorHAnsi"/>
                <w:sz w:val="22"/>
                <w:szCs w:val="22"/>
              </w:rPr>
              <w:t>MySQL</w:t>
            </w:r>
          </w:p>
        </w:tc>
      </w:tr>
      <w:tr w:rsidR="00F91C3F" w:rsidRPr="002602BE" w:rsidTr="000930C5">
        <w:tc>
          <w:tcPr>
            <w:tcW w:w="1707" w:type="dxa"/>
            <w:shd w:val="clear" w:color="auto" w:fill="F2F2F2" w:themeFill="background1" w:themeFillShade="F2"/>
            <w:tcMar>
              <w:top w:w="86" w:type="dxa"/>
              <w:left w:w="115" w:type="dxa"/>
              <w:bottom w:w="86" w:type="dxa"/>
              <w:right w:w="115" w:type="dxa"/>
            </w:tcMar>
          </w:tcPr>
          <w:p w:rsidR="00F91C3F" w:rsidRPr="000930C5" w:rsidRDefault="00F91C3F" w:rsidP="009F47E3">
            <w:pPr>
              <w:pStyle w:val="ProjectDetails"/>
              <w:rPr>
                <w:rFonts w:asciiTheme="minorHAnsi" w:hAnsiTheme="minorHAnsi"/>
              </w:rPr>
            </w:pPr>
            <w:r w:rsidRPr="000930C5">
              <w:rPr>
                <w:rFonts w:asciiTheme="minorHAnsi" w:hAnsiTheme="minorHAnsi"/>
              </w:rPr>
              <w:t>Project Description</w:t>
            </w:r>
          </w:p>
        </w:tc>
        <w:tc>
          <w:tcPr>
            <w:tcW w:w="7535" w:type="dxa"/>
            <w:tcMar>
              <w:top w:w="86" w:type="dxa"/>
              <w:left w:w="115" w:type="dxa"/>
              <w:bottom w:w="86" w:type="dxa"/>
              <w:right w:w="115" w:type="dxa"/>
            </w:tcMar>
          </w:tcPr>
          <w:p w:rsidR="00F91C3F" w:rsidRPr="000930C5" w:rsidRDefault="00EE2557" w:rsidP="00EE2557">
            <w:pPr>
              <w:pStyle w:val="ExperienceTitleChar2"/>
              <w:rPr>
                <w:rFonts w:asciiTheme="minorHAnsi" w:hAnsiTheme="minorHAnsi" w:cs="Calibri"/>
                <w:sz w:val="24"/>
              </w:rPr>
            </w:pPr>
            <w:r w:rsidRPr="00EE2557">
              <w:rPr>
                <w:rFonts w:asciiTheme="minorHAnsi" w:hAnsiTheme="minorHAnsi"/>
                <w:sz w:val="22"/>
                <w:szCs w:val="22"/>
              </w:rPr>
              <w:t>CASA is an application helps bank employees to create various cases for customers. It helps to keep track of the information and document uploaded for customer-cases. It helps to classify the customer-cases to different classification based on ca</w:t>
            </w:r>
            <w:r>
              <w:rPr>
                <w:rFonts w:asciiTheme="minorHAnsi" w:hAnsiTheme="minorHAnsi"/>
                <w:sz w:val="22"/>
                <w:szCs w:val="22"/>
              </w:rPr>
              <w:t xml:space="preserve">tegory selected. It provides a </w:t>
            </w:r>
            <w:r w:rsidRPr="00EE2557">
              <w:rPr>
                <w:rFonts w:asciiTheme="minorHAnsi" w:hAnsiTheme="minorHAnsi"/>
                <w:sz w:val="22"/>
                <w:szCs w:val="22"/>
              </w:rPr>
              <w:t>questionnaire interface to save the customer response. Based on that it helps to review the information and document uploaded for a particular customer - case. The objective of the project is to provide an interface to manage and review the customer case information</w:t>
            </w:r>
            <w:r>
              <w:rPr>
                <w:rFonts w:asciiTheme="minorHAnsi" w:hAnsiTheme="minorHAnsi"/>
                <w:sz w:val="22"/>
                <w:szCs w:val="22"/>
              </w:rPr>
              <w:t>.</w:t>
            </w:r>
            <w:bookmarkStart w:id="0" w:name="_GoBack"/>
            <w:bookmarkEnd w:id="0"/>
          </w:p>
        </w:tc>
      </w:tr>
    </w:tbl>
    <w:p w:rsidR="00F91C3F" w:rsidRPr="00F91C3F" w:rsidRDefault="00F91C3F" w:rsidP="00F91C3F">
      <w:pPr>
        <w:pStyle w:val="Body"/>
        <w:rPr>
          <w:b/>
        </w:rPr>
      </w:pPr>
    </w:p>
    <w:p w:rsidR="00E801BB" w:rsidRPr="00F21958" w:rsidRDefault="00E801BB" w:rsidP="00F23951">
      <w:pPr>
        <w:pStyle w:val="ExperienceTitleChar2"/>
      </w:pPr>
    </w:p>
    <w:tbl>
      <w:tblPr>
        <w:tblW w:w="9242" w:type="dxa"/>
        <w:tblInd w:w="834"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E801BB" w:rsidRPr="001370A6" w:rsidTr="003D39B6">
        <w:tc>
          <w:tcPr>
            <w:tcW w:w="1707" w:type="dxa"/>
            <w:shd w:val="clear" w:color="auto" w:fill="F2F2F2" w:themeFill="background1" w:themeFillShade="F2"/>
            <w:tcMar>
              <w:top w:w="86" w:type="dxa"/>
              <w:left w:w="115" w:type="dxa"/>
              <w:bottom w:w="86" w:type="dxa"/>
              <w:right w:w="115" w:type="dxa"/>
            </w:tcMar>
          </w:tcPr>
          <w:p w:rsidR="00E801BB" w:rsidRPr="000930C5" w:rsidRDefault="00E801BB" w:rsidP="00F36BCC">
            <w:pPr>
              <w:pStyle w:val="ProjectDetails"/>
              <w:rPr>
                <w:rFonts w:asciiTheme="minorHAnsi" w:hAnsiTheme="minorHAnsi"/>
              </w:rPr>
            </w:pPr>
            <w:r w:rsidRPr="000930C5">
              <w:rPr>
                <w:rFonts w:asciiTheme="minorHAnsi" w:hAnsiTheme="minorHAnsi"/>
              </w:rPr>
              <w:t>Project</w:t>
            </w:r>
          </w:p>
        </w:tc>
        <w:tc>
          <w:tcPr>
            <w:tcW w:w="7535" w:type="dxa"/>
            <w:tcMar>
              <w:top w:w="86" w:type="dxa"/>
              <w:left w:w="115" w:type="dxa"/>
              <w:bottom w:w="86" w:type="dxa"/>
              <w:right w:w="115" w:type="dxa"/>
            </w:tcMar>
          </w:tcPr>
          <w:p w:rsidR="00E801BB" w:rsidRPr="001370A6" w:rsidRDefault="002E14AB" w:rsidP="001D5E0A">
            <w:pPr>
              <w:pStyle w:val="ProjectDetails"/>
              <w:rPr>
                <w:rFonts w:asciiTheme="minorHAnsi" w:hAnsiTheme="minorHAnsi"/>
              </w:rPr>
            </w:pPr>
            <w:r w:rsidRPr="000930C5">
              <w:rPr>
                <w:rFonts w:asciiTheme="minorHAnsi" w:hAnsiTheme="minorHAnsi"/>
                <w:szCs w:val="24"/>
              </w:rPr>
              <w:t>Sales</w:t>
            </w:r>
            <w:r w:rsidR="00D1700F" w:rsidRPr="000930C5">
              <w:rPr>
                <w:rFonts w:asciiTheme="minorHAnsi" w:hAnsiTheme="minorHAnsi"/>
                <w:szCs w:val="24"/>
              </w:rPr>
              <w:t xml:space="preserve"> </w:t>
            </w:r>
            <w:r w:rsidRPr="000930C5">
              <w:rPr>
                <w:rFonts w:asciiTheme="minorHAnsi" w:hAnsiTheme="minorHAnsi"/>
                <w:szCs w:val="24"/>
              </w:rPr>
              <w:t>Demo</w:t>
            </w:r>
            <w:r w:rsidR="007B66F0" w:rsidRPr="000930C5">
              <w:rPr>
                <w:rFonts w:asciiTheme="minorHAnsi" w:hAnsiTheme="minorHAnsi"/>
                <w:szCs w:val="24"/>
              </w:rPr>
              <w:t>, [JP Morgan Chase]</w:t>
            </w:r>
          </w:p>
        </w:tc>
      </w:tr>
      <w:tr w:rsidR="00E801BB" w:rsidRPr="001370A6" w:rsidTr="003D39B6">
        <w:tc>
          <w:tcPr>
            <w:tcW w:w="1707" w:type="dxa"/>
            <w:shd w:val="clear" w:color="auto" w:fill="F2F2F2" w:themeFill="background1" w:themeFillShade="F2"/>
            <w:tcMar>
              <w:top w:w="86" w:type="dxa"/>
              <w:left w:w="115" w:type="dxa"/>
              <w:bottom w:w="86" w:type="dxa"/>
              <w:right w:w="115" w:type="dxa"/>
            </w:tcMar>
          </w:tcPr>
          <w:p w:rsidR="00E801BB" w:rsidRPr="000930C5" w:rsidRDefault="00E801BB" w:rsidP="00F36BCC">
            <w:pPr>
              <w:pStyle w:val="ProjectDetails"/>
              <w:rPr>
                <w:rFonts w:asciiTheme="minorHAnsi" w:hAnsiTheme="minorHAnsi"/>
              </w:rPr>
            </w:pPr>
            <w:r w:rsidRPr="000930C5">
              <w:rPr>
                <w:rFonts w:asciiTheme="minorHAnsi" w:hAnsiTheme="minorHAnsi"/>
              </w:rPr>
              <w:t xml:space="preserve">Role </w:t>
            </w:r>
          </w:p>
        </w:tc>
        <w:tc>
          <w:tcPr>
            <w:tcW w:w="7535" w:type="dxa"/>
            <w:tcMar>
              <w:top w:w="86" w:type="dxa"/>
              <w:left w:w="115" w:type="dxa"/>
              <w:bottom w:w="86" w:type="dxa"/>
              <w:right w:w="115" w:type="dxa"/>
            </w:tcMar>
          </w:tcPr>
          <w:p w:rsidR="00E801BB" w:rsidRPr="001370A6" w:rsidRDefault="00FD11C8" w:rsidP="00983B66">
            <w:pPr>
              <w:pStyle w:val="ExperienceTitleChar2"/>
              <w:rPr>
                <w:rFonts w:asciiTheme="minorHAnsi" w:hAnsiTheme="minorHAnsi"/>
                <w:sz w:val="22"/>
                <w:szCs w:val="22"/>
              </w:rPr>
            </w:pPr>
            <w:r>
              <w:rPr>
                <w:rFonts w:asciiTheme="minorHAnsi" w:hAnsiTheme="minorHAnsi"/>
                <w:sz w:val="22"/>
                <w:szCs w:val="22"/>
              </w:rPr>
              <w:t xml:space="preserve">Senior </w:t>
            </w:r>
            <w:r w:rsidR="002E14AB" w:rsidRPr="002E14AB">
              <w:rPr>
                <w:rFonts w:asciiTheme="minorHAnsi" w:hAnsiTheme="minorHAnsi"/>
                <w:sz w:val="22"/>
                <w:szCs w:val="22"/>
              </w:rPr>
              <w:t>Software Engineer</w:t>
            </w:r>
          </w:p>
        </w:tc>
      </w:tr>
      <w:tr w:rsidR="00E801BB" w:rsidRPr="001370A6" w:rsidTr="003D39B6">
        <w:tc>
          <w:tcPr>
            <w:tcW w:w="1707" w:type="dxa"/>
            <w:shd w:val="clear" w:color="auto" w:fill="F2F2F2" w:themeFill="background1" w:themeFillShade="F2"/>
            <w:tcMar>
              <w:top w:w="86" w:type="dxa"/>
              <w:left w:w="115" w:type="dxa"/>
              <w:bottom w:w="86" w:type="dxa"/>
              <w:right w:w="115" w:type="dxa"/>
            </w:tcMar>
          </w:tcPr>
          <w:p w:rsidR="00E801BB" w:rsidRPr="000930C5" w:rsidRDefault="00E801BB" w:rsidP="00F36BCC">
            <w:pPr>
              <w:pStyle w:val="ProjectDetails"/>
              <w:rPr>
                <w:rFonts w:asciiTheme="minorHAnsi" w:hAnsiTheme="minorHAnsi"/>
              </w:rPr>
            </w:pPr>
            <w:r w:rsidRPr="000930C5">
              <w:rPr>
                <w:rFonts w:asciiTheme="minorHAnsi" w:hAnsiTheme="minorHAnsi"/>
              </w:rPr>
              <w:t>Duration</w:t>
            </w:r>
          </w:p>
        </w:tc>
        <w:tc>
          <w:tcPr>
            <w:tcW w:w="7535" w:type="dxa"/>
            <w:tcMar>
              <w:top w:w="86" w:type="dxa"/>
              <w:left w:w="115" w:type="dxa"/>
              <w:bottom w:w="86" w:type="dxa"/>
              <w:right w:w="115" w:type="dxa"/>
            </w:tcMar>
          </w:tcPr>
          <w:p w:rsidR="00E801BB" w:rsidRPr="001370A6" w:rsidRDefault="00FD11C8" w:rsidP="00F91C3F">
            <w:pPr>
              <w:pStyle w:val="ExperienceTitleChar2"/>
              <w:rPr>
                <w:rFonts w:asciiTheme="minorHAnsi" w:hAnsiTheme="minorHAnsi"/>
                <w:sz w:val="22"/>
                <w:szCs w:val="22"/>
              </w:rPr>
            </w:pPr>
            <w:r>
              <w:rPr>
                <w:rFonts w:asciiTheme="minorHAnsi" w:hAnsiTheme="minorHAnsi"/>
                <w:sz w:val="22"/>
                <w:szCs w:val="22"/>
              </w:rPr>
              <w:t>May</w:t>
            </w:r>
            <w:r w:rsidR="002E14AB" w:rsidRPr="002E14AB">
              <w:rPr>
                <w:rFonts w:asciiTheme="minorHAnsi" w:hAnsiTheme="minorHAnsi"/>
                <w:sz w:val="22"/>
                <w:szCs w:val="22"/>
              </w:rPr>
              <w:t xml:space="preserve"> 2015 – </w:t>
            </w:r>
            <w:r w:rsidR="00F91C3F">
              <w:rPr>
                <w:rFonts w:asciiTheme="minorHAnsi" w:hAnsiTheme="minorHAnsi"/>
                <w:sz w:val="22"/>
                <w:szCs w:val="22"/>
              </w:rPr>
              <w:t>Nov 2015</w:t>
            </w:r>
          </w:p>
        </w:tc>
      </w:tr>
      <w:tr w:rsidR="00E801BB" w:rsidRPr="001370A6" w:rsidTr="003D39B6">
        <w:tc>
          <w:tcPr>
            <w:tcW w:w="1707" w:type="dxa"/>
            <w:shd w:val="clear" w:color="auto" w:fill="F2F2F2" w:themeFill="background1" w:themeFillShade="F2"/>
            <w:tcMar>
              <w:top w:w="86" w:type="dxa"/>
              <w:left w:w="115" w:type="dxa"/>
              <w:bottom w:w="86" w:type="dxa"/>
              <w:right w:w="115" w:type="dxa"/>
            </w:tcMar>
          </w:tcPr>
          <w:p w:rsidR="00E801BB" w:rsidRPr="000930C5" w:rsidRDefault="00E801BB" w:rsidP="00F36BCC">
            <w:pPr>
              <w:pStyle w:val="ProjectDetails"/>
              <w:rPr>
                <w:rFonts w:asciiTheme="minorHAnsi" w:hAnsiTheme="minorHAnsi"/>
              </w:rPr>
            </w:pPr>
            <w:r w:rsidRPr="000930C5">
              <w:rPr>
                <w:rFonts w:asciiTheme="minorHAnsi" w:hAnsiTheme="minorHAnsi"/>
              </w:rPr>
              <w:t>Domain</w:t>
            </w:r>
          </w:p>
        </w:tc>
        <w:tc>
          <w:tcPr>
            <w:tcW w:w="7535" w:type="dxa"/>
            <w:tcMar>
              <w:top w:w="86" w:type="dxa"/>
              <w:left w:w="115" w:type="dxa"/>
              <w:bottom w:w="86" w:type="dxa"/>
              <w:right w:w="115" w:type="dxa"/>
            </w:tcMar>
          </w:tcPr>
          <w:p w:rsidR="00E801BB" w:rsidRPr="001370A6" w:rsidRDefault="004340EF" w:rsidP="004340EF">
            <w:pPr>
              <w:pStyle w:val="ExperienceTitleChar2"/>
              <w:rPr>
                <w:rFonts w:asciiTheme="minorHAnsi" w:hAnsiTheme="minorHAnsi"/>
                <w:sz w:val="22"/>
                <w:szCs w:val="22"/>
              </w:rPr>
            </w:pPr>
            <w:r>
              <w:rPr>
                <w:rFonts w:asciiTheme="minorHAnsi" w:hAnsiTheme="minorHAnsi"/>
                <w:sz w:val="22"/>
                <w:szCs w:val="22"/>
              </w:rPr>
              <w:t>Banking and Finance</w:t>
            </w:r>
          </w:p>
        </w:tc>
      </w:tr>
      <w:tr w:rsidR="00372F7C" w:rsidRPr="001370A6" w:rsidTr="003D39B6">
        <w:tc>
          <w:tcPr>
            <w:tcW w:w="1707" w:type="dxa"/>
            <w:shd w:val="clear" w:color="auto" w:fill="F2F2F2" w:themeFill="background1" w:themeFillShade="F2"/>
            <w:tcMar>
              <w:top w:w="86" w:type="dxa"/>
              <w:left w:w="115" w:type="dxa"/>
              <w:bottom w:w="86" w:type="dxa"/>
              <w:right w:w="115" w:type="dxa"/>
            </w:tcMar>
          </w:tcPr>
          <w:p w:rsidR="00372F7C" w:rsidRPr="000930C5" w:rsidRDefault="00372F7C" w:rsidP="00F36BCC">
            <w:pPr>
              <w:pStyle w:val="ProjectDetails"/>
              <w:rPr>
                <w:rFonts w:asciiTheme="minorHAnsi" w:hAnsiTheme="minorHAnsi"/>
              </w:rPr>
            </w:pPr>
            <w:r w:rsidRPr="000930C5">
              <w:rPr>
                <w:rFonts w:asciiTheme="minorHAnsi" w:hAnsiTheme="minorHAnsi"/>
              </w:rPr>
              <w:t>Technology</w:t>
            </w:r>
          </w:p>
        </w:tc>
        <w:tc>
          <w:tcPr>
            <w:tcW w:w="7535" w:type="dxa"/>
            <w:tcMar>
              <w:top w:w="86" w:type="dxa"/>
              <w:left w:w="115" w:type="dxa"/>
              <w:bottom w:w="86" w:type="dxa"/>
              <w:right w:w="115" w:type="dxa"/>
            </w:tcMar>
          </w:tcPr>
          <w:p w:rsidR="00372F7C" w:rsidRPr="001370A6" w:rsidRDefault="00FD11C8" w:rsidP="000930C5">
            <w:pPr>
              <w:pStyle w:val="ExperienceTitleChar2"/>
              <w:rPr>
                <w:rFonts w:asciiTheme="minorHAnsi" w:hAnsiTheme="minorHAnsi"/>
                <w:sz w:val="22"/>
                <w:szCs w:val="22"/>
              </w:rPr>
            </w:pPr>
            <w:r w:rsidRPr="00FD11C8">
              <w:rPr>
                <w:rFonts w:asciiTheme="minorHAnsi" w:hAnsiTheme="minorHAnsi"/>
                <w:sz w:val="22"/>
                <w:szCs w:val="22"/>
              </w:rPr>
              <w:t>Java, HTML, JavaScript, Tomcat, launch4j, Chrome Plugin</w:t>
            </w:r>
          </w:p>
        </w:tc>
      </w:tr>
      <w:tr w:rsidR="00E801BB" w:rsidRPr="001370A6" w:rsidTr="003D39B6">
        <w:tc>
          <w:tcPr>
            <w:tcW w:w="1707" w:type="dxa"/>
            <w:shd w:val="clear" w:color="auto" w:fill="F2F2F2" w:themeFill="background1" w:themeFillShade="F2"/>
            <w:tcMar>
              <w:top w:w="86" w:type="dxa"/>
              <w:left w:w="115" w:type="dxa"/>
              <w:bottom w:w="86" w:type="dxa"/>
              <w:right w:w="115" w:type="dxa"/>
            </w:tcMar>
          </w:tcPr>
          <w:p w:rsidR="00E801BB" w:rsidRPr="000930C5" w:rsidRDefault="00E801BB" w:rsidP="00F36BCC">
            <w:pPr>
              <w:pStyle w:val="ProjectDetails"/>
              <w:rPr>
                <w:rFonts w:asciiTheme="minorHAnsi" w:hAnsiTheme="minorHAnsi"/>
              </w:rPr>
            </w:pPr>
            <w:r w:rsidRPr="000930C5">
              <w:rPr>
                <w:rFonts w:asciiTheme="minorHAnsi" w:hAnsiTheme="minorHAnsi"/>
              </w:rPr>
              <w:t>Project Description</w:t>
            </w:r>
          </w:p>
        </w:tc>
        <w:tc>
          <w:tcPr>
            <w:tcW w:w="7535" w:type="dxa"/>
            <w:tcMar>
              <w:top w:w="86" w:type="dxa"/>
              <w:left w:w="115" w:type="dxa"/>
              <w:bottom w:w="86" w:type="dxa"/>
              <w:right w:w="115" w:type="dxa"/>
            </w:tcMar>
          </w:tcPr>
          <w:p w:rsidR="00FD11C8" w:rsidRPr="000930C5" w:rsidRDefault="00FD11C8" w:rsidP="00EA7F5E">
            <w:pPr>
              <w:pStyle w:val="ExperienceTitleChar2"/>
              <w:rPr>
                <w:rFonts w:asciiTheme="minorHAnsi" w:hAnsiTheme="minorHAnsi"/>
                <w:sz w:val="22"/>
                <w:szCs w:val="22"/>
              </w:rPr>
            </w:pPr>
            <w:r w:rsidRPr="000930C5">
              <w:rPr>
                <w:rFonts w:asciiTheme="minorHAnsi" w:hAnsiTheme="minorHAnsi"/>
                <w:sz w:val="22"/>
                <w:szCs w:val="22"/>
              </w:rPr>
              <w:t xml:space="preserve">Sales Demo is an application developed for the sales people to show the demo of an application to the client without any interruption because of network and other environment issues. In order to track the web application, we have to navigate each webpage by manually or by running some automation scripts (selenium). The chrome extension will track all the request and response details for each http call and the plugin used to download the response as a file in the download folder. The plugin has to distinguish the each request details calls and save those files in the respective folder structure. </w:t>
            </w:r>
          </w:p>
        </w:tc>
      </w:tr>
    </w:tbl>
    <w:p w:rsidR="00294E15" w:rsidRDefault="00294E15"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tbl>
      <w:tblPr>
        <w:tblpPr w:leftFromText="180" w:rightFromText="180" w:vertAnchor="text" w:horzAnchor="margin" w:tblpXSpec="right" w:tblpY="28"/>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3D39B6" w:rsidRPr="001370A6" w:rsidTr="003D39B6">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lastRenderedPageBreak/>
              <w:t>Project</w:t>
            </w:r>
          </w:p>
        </w:tc>
        <w:tc>
          <w:tcPr>
            <w:tcW w:w="7535" w:type="dxa"/>
            <w:tcMar>
              <w:top w:w="86" w:type="dxa"/>
              <w:left w:w="115" w:type="dxa"/>
              <w:bottom w:w="86" w:type="dxa"/>
              <w:right w:w="115" w:type="dxa"/>
            </w:tcMar>
          </w:tcPr>
          <w:p w:rsidR="003D39B6" w:rsidRPr="00261516" w:rsidRDefault="003D39B6" w:rsidP="003D39B6">
            <w:pPr>
              <w:pStyle w:val="ProjectDetails"/>
              <w:rPr>
                <w:rFonts w:asciiTheme="minorHAnsi" w:hAnsiTheme="minorHAnsi"/>
              </w:rPr>
            </w:pPr>
            <w:r w:rsidRPr="000930C5">
              <w:rPr>
                <w:rFonts w:asciiTheme="minorHAnsi" w:hAnsiTheme="minorHAnsi"/>
                <w:szCs w:val="24"/>
              </w:rPr>
              <w:t>Remit, [JP Morgan Chase]</w:t>
            </w:r>
          </w:p>
        </w:tc>
      </w:tr>
      <w:tr w:rsidR="003D39B6" w:rsidRPr="001370A6" w:rsidTr="003D39B6">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t xml:space="preserve">Role </w:t>
            </w:r>
          </w:p>
        </w:tc>
        <w:tc>
          <w:tcPr>
            <w:tcW w:w="7535" w:type="dxa"/>
            <w:tcMar>
              <w:top w:w="86" w:type="dxa"/>
              <w:left w:w="115" w:type="dxa"/>
              <w:bottom w:w="86" w:type="dxa"/>
              <w:right w:w="115" w:type="dxa"/>
            </w:tcMar>
          </w:tcPr>
          <w:p w:rsidR="003D39B6" w:rsidRPr="001370A6" w:rsidRDefault="003D39B6" w:rsidP="003D39B6">
            <w:pPr>
              <w:pStyle w:val="ExperienceTitleChar2"/>
              <w:rPr>
                <w:rFonts w:asciiTheme="minorHAnsi" w:hAnsiTheme="minorHAnsi"/>
                <w:sz w:val="22"/>
                <w:szCs w:val="22"/>
              </w:rPr>
            </w:pPr>
            <w:r>
              <w:rPr>
                <w:rFonts w:asciiTheme="minorHAnsi" w:hAnsiTheme="minorHAnsi"/>
                <w:sz w:val="22"/>
                <w:szCs w:val="22"/>
              </w:rPr>
              <w:t xml:space="preserve">Senior </w:t>
            </w:r>
            <w:r w:rsidRPr="002E14AB">
              <w:rPr>
                <w:rFonts w:asciiTheme="minorHAnsi" w:hAnsiTheme="minorHAnsi"/>
                <w:sz w:val="22"/>
                <w:szCs w:val="22"/>
              </w:rPr>
              <w:t>Software Engineer</w:t>
            </w:r>
          </w:p>
        </w:tc>
      </w:tr>
      <w:tr w:rsidR="003D39B6" w:rsidRPr="001370A6" w:rsidTr="003D39B6">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t>Duration</w:t>
            </w:r>
          </w:p>
        </w:tc>
        <w:tc>
          <w:tcPr>
            <w:tcW w:w="7535" w:type="dxa"/>
            <w:tcMar>
              <w:top w:w="86" w:type="dxa"/>
              <w:left w:w="115" w:type="dxa"/>
              <w:bottom w:w="86" w:type="dxa"/>
              <w:right w:w="115" w:type="dxa"/>
            </w:tcMar>
          </w:tcPr>
          <w:p w:rsidR="003D39B6" w:rsidRPr="001370A6" w:rsidRDefault="003D39B6" w:rsidP="003D39B6">
            <w:pPr>
              <w:pStyle w:val="ExperienceTitleChar2"/>
              <w:rPr>
                <w:rFonts w:asciiTheme="minorHAnsi" w:hAnsiTheme="minorHAnsi"/>
                <w:sz w:val="22"/>
                <w:szCs w:val="22"/>
              </w:rPr>
            </w:pPr>
            <w:r>
              <w:rPr>
                <w:rFonts w:asciiTheme="minorHAnsi" w:hAnsiTheme="minorHAnsi"/>
                <w:sz w:val="22"/>
                <w:szCs w:val="22"/>
              </w:rPr>
              <w:t>Jan 2015 – Apr</w:t>
            </w:r>
            <w:r w:rsidRPr="009C7805">
              <w:rPr>
                <w:rFonts w:asciiTheme="minorHAnsi" w:hAnsiTheme="minorHAnsi"/>
                <w:sz w:val="22"/>
                <w:szCs w:val="22"/>
              </w:rPr>
              <w:t xml:space="preserve"> 2015</w:t>
            </w:r>
          </w:p>
        </w:tc>
      </w:tr>
      <w:tr w:rsidR="003D39B6" w:rsidRPr="001370A6" w:rsidTr="003D39B6">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t>Domain</w:t>
            </w:r>
          </w:p>
        </w:tc>
        <w:tc>
          <w:tcPr>
            <w:tcW w:w="7535" w:type="dxa"/>
            <w:tcMar>
              <w:top w:w="86" w:type="dxa"/>
              <w:left w:w="115" w:type="dxa"/>
              <w:bottom w:w="86" w:type="dxa"/>
              <w:right w:w="115" w:type="dxa"/>
            </w:tcMar>
          </w:tcPr>
          <w:p w:rsidR="003D39B6" w:rsidRPr="001370A6" w:rsidRDefault="003D39B6" w:rsidP="003D39B6">
            <w:pPr>
              <w:pStyle w:val="ExperienceTitleChar2"/>
              <w:rPr>
                <w:rFonts w:asciiTheme="minorHAnsi" w:hAnsiTheme="minorHAnsi"/>
                <w:sz w:val="22"/>
                <w:szCs w:val="22"/>
              </w:rPr>
            </w:pPr>
            <w:r>
              <w:rPr>
                <w:rFonts w:asciiTheme="minorHAnsi" w:hAnsiTheme="minorHAnsi"/>
                <w:sz w:val="22"/>
                <w:szCs w:val="22"/>
              </w:rPr>
              <w:t>Banking and Finance</w:t>
            </w:r>
          </w:p>
        </w:tc>
      </w:tr>
      <w:tr w:rsidR="003D39B6" w:rsidRPr="001370A6" w:rsidTr="003D39B6">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t>Technology</w:t>
            </w:r>
          </w:p>
        </w:tc>
        <w:tc>
          <w:tcPr>
            <w:tcW w:w="7535" w:type="dxa"/>
            <w:tcMar>
              <w:top w:w="86" w:type="dxa"/>
              <w:left w:w="115" w:type="dxa"/>
              <w:bottom w:w="86" w:type="dxa"/>
              <w:right w:w="115" w:type="dxa"/>
            </w:tcMar>
          </w:tcPr>
          <w:p w:rsidR="003D39B6" w:rsidRPr="000930C5" w:rsidRDefault="003D39B6" w:rsidP="003D39B6">
            <w:pPr>
              <w:pStyle w:val="CoreExpertise"/>
              <w:ind w:left="0"/>
              <w:rPr>
                <w:rFonts w:asciiTheme="minorHAnsi" w:hAnsiTheme="minorHAnsi" w:cs="Times New Roman"/>
                <w:iCs/>
                <w:sz w:val="22"/>
                <w:szCs w:val="22"/>
              </w:rPr>
            </w:pPr>
            <w:r w:rsidRPr="000930C5">
              <w:rPr>
                <w:rFonts w:asciiTheme="minorHAnsi" w:hAnsiTheme="minorHAnsi" w:cs="Times New Roman"/>
                <w:iCs/>
                <w:sz w:val="22"/>
                <w:szCs w:val="22"/>
              </w:rPr>
              <w:t>Java, JavaScript, JQuery, CSS3, spring, Oracle</w:t>
            </w:r>
          </w:p>
        </w:tc>
      </w:tr>
      <w:tr w:rsidR="003D39B6" w:rsidRPr="001370A6" w:rsidTr="003D39B6">
        <w:trPr>
          <w:trHeight w:val="1671"/>
        </w:trPr>
        <w:tc>
          <w:tcPr>
            <w:tcW w:w="1707" w:type="dxa"/>
            <w:shd w:val="clear" w:color="auto" w:fill="F2F2F2" w:themeFill="background1" w:themeFillShade="F2"/>
            <w:tcMar>
              <w:top w:w="86" w:type="dxa"/>
              <w:left w:w="115" w:type="dxa"/>
              <w:bottom w:w="86" w:type="dxa"/>
              <w:right w:w="115" w:type="dxa"/>
            </w:tcMar>
          </w:tcPr>
          <w:p w:rsidR="003D39B6" w:rsidRPr="001370A6" w:rsidRDefault="003D39B6" w:rsidP="003D39B6">
            <w:pPr>
              <w:pStyle w:val="ProjectDetails"/>
              <w:rPr>
                <w:rFonts w:asciiTheme="minorHAnsi" w:hAnsiTheme="minorHAnsi"/>
              </w:rPr>
            </w:pPr>
            <w:r w:rsidRPr="001370A6">
              <w:rPr>
                <w:rFonts w:asciiTheme="minorHAnsi" w:hAnsiTheme="minorHAnsi"/>
              </w:rPr>
              <w:t>Project Description</w:t>
            </w:r>
          </w:p>
          <w:p w:rsidR="003D39B6" w:rsidRPr="001370A6" w:rsidRDefault="003D39B6" w:rsidP="003D39B6">
            <w:pPr>
              <w:pStyle w:val="ProjectDetails"/>
              <w:rPr>
                <w:rFonts w:asciiTheme="minorHAnsi" w:hAnsiTheme="minorHAnsi"/>
              </w:rPr>
            </w:pPr>
          </w:p>
        </w:tc>
        <w:tc>
          <w:tcPr>
            <w:tcW w:w="7535" w:type="dxa"/>
            <w:tcMar>
              <w:top w:w="86" w:type="dxa"/>
              <w:left w:w="115" w:type="dxa"/>
              <w:bottom w:w="86" w:type="dxa"/>
              <w:right w:w="115" w:type="dxa"/>
            </w:tcMar>
          </w:tcPr>
          <w:p w:rsidR="003D39B6" w:rsidRPr="000930C5" w:rsidRDefault="003D39B6" w:rsidP="003D39B6">
            <w:pPr>
              <w:pStyle w:val="ExperienceTitleChar2"/>
              <w:rPr>
                <w:rFonts w:asciiTheme="minorHAnsi" w:hAnsiTheme="minorHAnsi"/>
                <w:sz w:val="22"/>
                <w:szCs w:val="22"/>
              </w:rPr>
            </w:pPr>
            <w:r w:rsidRPr="000930C5">
              <w:rPr>
                <w:rFonts w:asciiTheme="minorHAnsi" w:hAnsiTheme="minorHAnsi"/>
                <w:sz w:val="22"/>
                <w:szCs w:val="22"/>
              </w:rPr>
              <w:t xml:space="preserve">Remit is a web-based open source solution to automate (partly) and streamline release-related communication channels between teams. Remit efficiently helps users be informed of the status of releases prior to, on, and after the release date. It provides the optimal user-experience for users to be notified and alerted of releases so that release activities can be effectively coordinated and completed. </w:t>
            </w:r>
          </w:p>
        </w:tc>
      </w:tr>
    </w:tbl>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Default="003D39B6" w:rsidP="00AF29E3">
      <w:pPr>
        <w:rPr>
          <w:rFonts w:asciiTheme="minorHAnsi" w:hAnsiTheme="minorHAnsi"/>
          <w:sz w:val="22"/>
          <w:szCs w:val="22"/>
        </w:rPr>
      </w:pPr>
    </w:p>
    <w:p w:rsidR="003D39B6" w:rsidRPr="00AF29E3" w:rsidRDefault="003D39B6" w:rsidP="00AF29E3">
      <w:pPr>
        <w:rPr>
          <w:rFonts w:asciiTheme="minorHAnsi" w:hAnsiTheme="minorHAnsi"/>
          <w:sz w:val="22"/>
          <w:szCs w:val="22"/>
        </w:rPr>
      </w:pPr>
    </w:p>
    <w:p w:rsidR="00073AA7" w:rsidRPr="00F21958" w:rsidRDefault="00073AA7" w:rsidP="009C7805">
      <w:pPr>
        <w:pStyle w:val="Heading2"/>
        <w:ind w:left="0"/>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Project</w:t>
            </w:r>
          </w:p>
        </w:tc>
        <w:tc>
          <w:tcPr>
            <w:tcW w:w="7758" w:type="dxa"/>
            <w:tcMar>
              <w:top w:w="86" w:type="dxa"/>
              <w:left w:w="115" w:type="dxa"/>
              <w:bottom w:w="86" w:type="dxa"/>
              <w:right w:w="115" w:type="dxa"/>
            </w:tcMar>
          </w:tcPr>
          <w:p w:rsidR="00073AA7" w:rsidRPr="00FD2C12" w:rsidRDefault="00FD11C8" w:rsidP="004560EB">
            <w:pPr>
              <w:pStyle w:val="ProjectDetails"/>
              <w:rPr>
                <w:rFonts w:asciiTheme="minorHAnsi" w:hAnsiTheme="minorHAnsi"/>
              </w:rPr>
            </w:pPr>
            <w:proofErr w:type="spellStart"/>
            <w:r w:rsidRPr="000930C5">
              <w:rPr>
                <w:rFonts w:asciiTheme="minorHAnsi" w:hAnsiTheme="minorHAnsi"/>
                <w:szCs w:val="24"/>
              </w:rPr>
              <w:t>IResource</w:t>
            </w:r>
            <w:proofErr w:type="spellEnd"/>
            <w:r w:rsidR="007B66F0" w:rsidRPr="000930C5">
              <w:rPr>
                <w:rFonts w:asciiTheme="minorHAnsi" w:hAnsiTheme="minorHAnsi"/>
                <w:szCs w:val="24"/>
              </w:rPr>
              <w:t>, [JP Morgan Chase]</w:t>
            </w:r>
          </w:p>
        </w:tc>
      </w:tr>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 xml:space="preserve">Role </w:t>
            </w:r>
          </w:p>
        </w:tc>
        <w:tc>
          <w:tcPr>
            <w:tcW w:w="7758" w:type="dxa"/>
            <w:tcMar>
              <w:top w:w="86" w:type="dxa"/>
              <w:left w:w="115" w:type="dxa"/>
              <w:bottom w:w="86" w:type="dxa"/>
              <w:right w:w="115" w:type="dxa"/>
            </w:tcMar>
          </w:tcPr>
          <w:p w:rsidR="00073AA7" w:rsidRPr="00FD2C12" w:rsidRDefault="009C7805" w:rsidP="00733CB8">
            <w:pPr>
              <w:pStyle w:val="ExperienceTitleChar2"/>
              <w:rPr>
                <w:rFonts w:asciiTheme="minorHAnsi" w:hAnsiTheme="minorHAnsi"/>
                <w:sz w:val="22"/>
                <w:szCs w:val="22"/>
              </w:rPr>
            </w:pPr>
            <w:r w:rsidRPr="009C7805">
              <w:rPr>
                <w:rFonts w:asciiTheme="minorHAnsi" w:hAnsiTheme="minorHAnsi"/>
                <w:sz w:val="22"/>
                <w:szCs w:val="22"/>
              </w:rPr>
              <w:t>Software Engineer</w:t>
            </w:r>
          </w:p>
        </w:tc>
      </w:tr>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Duration</w:t>
            </w:r>
          </w:p>
        </w:tc>
        <w:tc>
          <w:tcPr>
            <w:tcW w:w="7758" w:type="dxa"/>
            <w:tcMar>
              <w:top w:w="86" w:type="dxa"/>
              <w:left w:w="115" w:type="dxa"/>
              <w:bottom w:w="86" w:type="dxa"/>
              <w:right w:w="115" w:type="dxa"/>
            </w:tcMar>
          </w:tcPr>
          <w:p w:rsidR="00073AA7" w:rsidRPr="00FD2C12" w:rsidRDefault="00FD11C8" w:rsidP="00FD11C8">
            <w:pPr>
              <w:pStyle w:val="ExperienceTitleChar2"/>
              <w:rPr>
                <w:rFonts w:asciiTheme="minorHAnsi" w:hAnsiTheme="minorHAnsi"/>
                <w:sz w:val="22"/>
                <w:szCs w:val="22"/>
              </w:rPr>
            </w:pPr>
            <w:r>
              <w:rPr>
                <w:rFonts w:asciiTheme="minorHAnsi" w:hAnsiTheme="minorHAnsi"/>
                <w:sz w:val="22"/>
                <w:szCs w:val="22"/>
              </w:rPr>
              <w:t>Nov 2014 – Dec</w:t>
            </w:r>
            <w:r w:rsidRPr="009C7805">
              <w:rPr>
                <w:rFonts w:asciiTheme="minorHAnsi" w:hAnsiTheme="minorHAnsi"/>
                <w:sz w:val="22"/>
                <w:szCs w:val="22"/>
              </w:rPr>
              <w:t xml:space="preserve"> 201</w:t>
            </w:r>
            <w:r>
              <w:rPr>
                <w:rFonts w:asciiTheme="minorHAnsi" w:hAnsiTheme="minorHAnsi"/>
                <w:sz w:val="22"/>
                <w:szCs w:val="22"/>
              </w:rPr>
              <w:t>4</w:t>
            </w:r>
          </w:p>
        </w:tc>
      </w:tr>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Domain</w:t>
            </w:r>
          </w:p>
        </w:tc>
        <w:tc>
          <w:tcPr>
            <w:tcW w:w="7758" w:type="dxa"/>
            <w:tcMar>
              <w:top w:w="86" w:type="dxa"/>
              <w:left w:w="115" w:type="dxa"/>
              <w:bottom w:w="86" w:type="dxa"/>
              <w:right w:w="115" w:type="dxa"/>
            </w:tcMar>
          </w:tcPr>
          <w:p w:rsidR="00073AA7" w:rsidRPr="00FD2C12" w:rsidRDefault="004340EF" w:rsidP="00733CB8">
            <w:pPr>
              <w:pStyle w:val="ExperienceTitleChar2"/>
              <w:rPr>
                <w:rFonts w:asciiTheme="minorHAnsi" w:hAnsiTheme="minorHAnsi"/>
                <w:sz w:val="22"/>
                <w:szCs w:val="22"/>
              </w:rPr>
            </w:pPr>
            <w:r>
              <w:rPr>
                <w:rFonts w:asciiTheme="minorHAnsi" w:hAnsiTheme="minorHAnsi"/>
                <w:sz w:val="22"/>
                <w:szCs w:val="22"/>
              </w:rPr>
              <w:t>Banking and Finance</w:t>
            </w:r>
          </w:p>
        </w:tc>
      </w:tr>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Technology</w:t>
            </w:r>
          </w:p>
        </w:tc>
        <w:tc>
          <w:tcPr>
            <w:tcW w:w="7758" w:type="dxa"/>
            <w:tcMar>
              <w:top w:w="86" w:type="dxa"/>
              <w:left w:w="115" w:type="dxa"/>
              <w:bottom w:w="86" w:type="dxa"/>
              <w:right w:w="115" w:type="dxa"/>
            </w:tcMar>
          </w:tcPr>
          <w:p w:rsidR="002602BE" w:rsidRPr="00FD2C12" w:rsidRDefault="002602BE" w:rsidP="000930C5">
            <w:pPr>
              <w:pStyle w:val="ExperienceTitleChar2"/>
              <w:rPr>
                <w:rFonts w:asciiTheme="minorHAnsi" w:hAnsiTheme="minorHAnsi"/>
                <w:sz w:val="22"/>
                <w:szCs w:val="22"/>
              </w:rPr>
            </w:pPr>
            <w:r w:rsidRPr="002602BE">
              <w:rPr>
                <w:rFonts w:asciiTheme="minorHAnsi" w:hAnsiTheme="minorHAnsi"/>
                <w:sz w:val="22"/>
                <w:szCs w:val="22"/>
              </w:rPr>
              <w:t xml:space="preserve">Java, JavaScript, </w:t>
            </w:r>
            <w:r w:rsidRPr="000930C5">
              <w:rPr>
                <w:rFonts w:asciiTheme="minorHAnsi" w:hAnsiTheme="minorHAnsi"/>
                <w:sz w:val="22"/>
                <w:szCs w:val="22"/>
              </w:rPr>
              <w:t>JQuery</w:t>
            </w:r>
            <w:r w:rsidRPr="002602BE">
              <w:rPr>
                <w:rFonts w:asciiTheme="minorHAnsi" w:hAnsiTheme="minorHAnsi"/>
                <w:sz w:val="22"/>
                <w:szCs w:val="22"/>
              </w:rPr>
              <w:t>, CSS3, spring, Oracle</w:t>
            </w:r>
          </w:p>
        </w:tc>
      </w:tr>
      <w:tr w:rsidR="00073AA7" w:rsidRPr="00FD2C12" w:rsidTr="000D2D1A">
        <w:tc>
          <w:tcPr>
            <w:tcW w:w="1710" w:type="dxa"/>
            <w:shd w:val="clear" w:color="auto" w:fill="F2F2F2" w:themeFill="background1" w:themeFillShade="F2"/>
            <w:tcMar>
              <w:top w:w="86" w:type="dxa"/>
              <w:left w:w="115" w:type="dxa"/>
              <w:bottom w:w="86" w:type="dxa"/>
              <w:right w:w="115" w:type="dxa"/>
            </w:tcMar>
          </w:tcPr>
          <w:p w:rsidR="00073AA7" w:rsidRPr="00FD2C12" w:rsidRDefault="00073AA7" w:rsidP="00733CB8">
            <w:pPr>
              <w:pStyle w:val="ProjectDetails"/>
              <w:rPr>
                <w:rFonts w:asciiTheme="minorHAnsi" w:hAnsiTheme="minorHAnsi"/>
              </w:rPr>
            </w:pPr>
            <w:r w:rsidRPr="00FD2C12">
              <w:rPr>
                <w:rFonts w:asciiTheme="minorHAnsi" w:hAnsiTheme="minorHAnsi"/>
              </w:rPr>
              <w:t>Project Description</w:t>
            </w:r>
          </w:p>
        </w:tc>
        <w:tc>
          <w:tcPr>
            <w:tcW w:w="7758" w:type="dxa"/>
            <w:tcMar>
              <w:top w:w="86" w:type="dxa"/>
              <w:left w:w="115" w:type="dxa"/>
              <w:bottom w:w="86" w:type="dxa"/>
              <w:right w:w="115" w:type="dxa"/>
            </w:tcMar>
          </w:tcPr>
          <w:p w:rsidR="002602BE" w:rsidRPr="000930C5" w:rsidRDefault="002602BE" w:rsidP="002602BE">
            <w:pPr>
              <w:pStyle w:val="ExperienceTitleChar2"/>
              <w:rPr>
                <w:rFonts w:asciiTheme="minorHAnsi" w:hAnsiTheme="minorHAnsi"/>
                <w:sz w:val="22"/>
                <w:szCs w:val="22"/>
              </w:rPr>
            </w:pPr>
            <w:proofErr w:type="spellStart"/>
            <w:r w:rsidRPr="000930C5">
              <w:rPr>
                <w:rFonts w:asciiTheme="minorHAnsi" w:hAnsiTheme="minorHAnsi"/>
                <w:sz w:val="22"/>
                <w:szCs w:val="22"/>
              </w:rPr>
              <w:t>IResource</w:t>
            </w:r>
            <w:proofErr w:type="spellEnd"/>
            <w:r w:rsidRPr="000930C5">
              <w:rPr>
                <w:rFonts w:asciiTheme="minorHAnsi" w:hAnsiTheme="minorHAnsi"/>
                <w:sz w:val="22"/>
                <w:szCs w:val="22"/>
              </w:rPr>
              <w:t xml:space="preserve"> is a web-based solution that manages resource details and forecasting details. It provides allocation of employees and helps the financial team to track the Resources.</w:t>
            </w:r>
          </w:p>
        </w:tc>
      </w:tr>
    </w:tbl>
    <w:p w:rsidR="00EA7F5E" w:rsidRPr="00FD2C12" w:rsidRDefault="00EA7F5E" w:rsidP="001541F3">
      <w:pPr>
        <w:pStyle w:val="Body"/>
        <w:spacing w:before="0" w:after="0"/>
        <w:ind w:left="0"/>
        <w:rPr>
          <w:rFonts w:asciiTheme="minorHAnsi" w:hAnsiTheme="minorHAnsi"/>
          <w:sz w:val="22"/>
          <w:szCs w:val="22"/>
        </w:rPr>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Project</w:t>
            </w:r>
          </w:p>
        </w:tc>
        <w:tc>
          <w:tcPr>
            <w:tcW w:w="7758" w:type="dxa"/>
            <w:tcMar>
              <w:top w:w="86" w:type="dxa"/>
              <w:left w:w="115" w:type="dxa"/>
              <w:bottom w:w="86" w:type="dxa"/>
              <w:right w:w="115" w:type="dxa"/>
            </w:tcMar>
          </w:tcPr>
          <w:p w:rsidR="00C70C15" w:rsidRPr="00FD2C12" w:rsidRDefault="002602BE" w:rsidP="00012467">
            <w:pPr>
              <w:pStyle w:val="ProjectDetails"/>
              <w:rPr>
                <w:rFonts w:asciiTheme="minorHAnsi" w:hAnsiTheme="minorHAnsi"/>
              </w:rPr>
            </w:pPr>
            <w:proofErr w:type="spellStart"/>
            <w:r w:rsidRPr="000930C5">
              <w:rPr>
                <w:rFonts w:asciiTheme="minorHAnsi" w:hAnsiTheme="minorHAnsi"/>
                <w:szCs w:val="24"/>
              </w:rPr>
              <w:t>Ideahub</w:t>
            </w:r>
            <w:proofErr w:type="spellEnd"/>
            <w:r w:rsidR="007B66F0" w:rsidRPr="000930C5">
              <w:rPr>
                <w:rFonts w:asciiTheme="minorHAnsi" w:hAnsiTheme="minorHAnsi"/>
                <w:szCs w:val="24"/>
              </w:rPr>
              <w:t>, [JP Morgan Chase]</w:t>
            </w:r>
          </w:p>
        </w:tc>
      </w:tr>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 xml:space="preserve">Role </w:t>
            </w:r>
          </w:p>
        </w:tc>
        <w:tc>
          <w:tcPr>
            <w:tcW w:w="7758" w:type="dxa"/>
            <w:tcMar>
              <w:top w:w="86" w:type="dxa"/>
              <w:left w:w="115" w:type="dxa"/>
              <w:bottom w:w="86" w:type="dxa"/>
              <w:right w:w="115" w:type="dxa"/>
            </w:tcMar>
          </w:tcPr>
          <w:p w:rsidR="00C70C15" w:rsidRPr="00FD2C12" w:rsidRDefault="00285F27" w:rsidP="00012467">
            <w:pPr>
              <w:pStyle w:val="ExperienceTitleChar2"/>
              <w:rPr>
                <w:rFonts w:asciiTheme="minorHAnsi" w:hAnsiTheme="minorHAnsi"/>
                <w:sz w:val="22"/>
                <w:szCs w:val="22"/>
              </w:rPr>
            </w:pPr>
            <w:r w:rsidRPr="00285F27">
              <w:rPr>
                <w:rFonts w:asciiTheme="minorHAnsi" w:hAnsiTheme="minorHAnsi"/>
                <w:sz w:val="22"/>
                <w:szCs w:val="22"/>
              </w:rPr>
              <w:t>Software Engineer</w:t>
            </w:r>
          </w:p>
        </w:tc>
      </w:tr>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Duration</w:t>
            </w:r>
          </w:p>
        </w:tc>
        <w:tc>
          <w:tcPr>
            <w:tcW w:w="7758" w:type="dxa"/>
            <w:tcMar>
              <w:top w:w="86" w:type="dxa"/>
              <w:left w:w="115" w:type="dxa"/>
              <w:bottom w:w="86" w:type="dxa"/>
              <w:right w:w="115" w:type="dxa"/>
            </w:tcMar>
          </w:tcPr>
          <w:p w:rsidR="00C70C15" w:rsidRPr="00FD2C12" w:rsidRDefault="002602BE" w:rsidP="005435B8">
            <w:pPr>
              <w:pStyle w:val="ExperienceTitleChar2"/>
              <w:rPr>
                <w:rFonts w:asciiTheme="minorHAnsi" w:hAnsiTheme="minorHAnsi"/>
                <w:sz w:val="22"/>
                <w:szCs w:val="22"/>
              </w:rPr>
            </w:pPr>
            <w:r>
              <w:rPr>
                <w:rFonts w:asciiTheme="minorHAnsi" w:hAnsiTheme="minorHAnsi"/>
                <w:sz w:val="22"/>
                <w:szCs w:val="22"/>
              </w:rPr>
              <w:t>Jul 2014 – Oct</w:t>
            </w:r>
            <w:r w:rsidRPr="009C7805">
              <w:rPr>
                <w:rFonts w:asciiTheme="minorHAnsi" w:hAnsiTheme="minorHAnsi"/>
                <w:sz w:val="22"/>
                <w:szCs w:val="22"/>
              </w:rPr>
              <w:t xml:space="preserve"> 201</w:t>
            </w:r>
            <w:r>
              <w:rPr>
                <w:rFonts w:asciiTheme="minorHAnsi" w:hAnsiTheme="minorHAnsi"/>
                <w:sz w:val="22"/>
                <w:szCs w:val="22"/>
              </w:rPr>
              <w:t>4</w:t>
            </w:r>
          </w:p>
        </w:tc>
      </w:tr>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Domain</w:t>
            </w:r>
          </w:p>
        </w:tc>
        <w:tc>
          <w:tcPr>
            <w:tcW w:w="7758" w:type="dxa"/>
            <w:tcMar>
              <w:top w:w="86" w:type="dxa"/>
              <w:left w:w="115" w:type="dxa"/>
              <w:bottom w:w="86" w:type="dxa"/>
              <w:right w:w="115" w:type="dxa"/>
            </w:tcMar>
          </w:tcPr>
          <w:p w:rsidR="00C70C15" w:rsidRPr="00FD2C12" w:rsidRDefault="004340EF" w:rsidP="00012467">
            <w:pPr>
              <w:pStyle w:val="ExperienceTitleChar2"/>
              <w:rPr>
                <w:rFonts w:asciiTheme="minorHAnsi" w:hAnsiTheme="minorHAnsi"/>
                <w:sz w:val="22"/>
                <w:szCs w:val="22"/>
              </w:rPr>
            </w:pPr>
            <w:r>
              <w:rPr>
                <w:rFonts w:asciiTheme="minorHAnsi" w:hAnsiTheme="minorHAnsi"/>
                <w:sz w:val="22"/>
                <w:szCs w:val="22"/>
              </w:rPr>
              <w:t>Banking and Finance</w:t>
            </w:r>
          </w:p>
        </w:tc>
      </w:tr>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Technology</w:t>
            </w:r>
          </w:p>
        </w:tc>
        <w:tc>
          <w:tcPr>
            <w:tcW w:w="7758" w:type="dxa"/>
            <w:tcMar>
              <w:top w:w="86" w:type="dxa"/>
              <w:left w:w="115" w:type="dxa"/>
              <w:bottom w:w="86" w:type="dxa"/>
              <w:right w:w="115" w:type="dxa"/>
            </w:tcMar>
          </w:tcPr>
          <w:p w:rsidR="002602BE" w:rsidRPr="00FD2C12" w:rsidRDefault="002602BE" w:rsidP="00012467">
            <w:pPr>
              <w:pStyle w:val="ExperienceTitleChar2"/>
              <w:rPr>
                <w:rFonts w:asciiTheme="minorHAnsi" w:hAnsiTheme="minorHAnsi"/>
                <w:sz w:val="22"/>
                <w:szCs w:val="22"/>
              </w:rPr>
            </w:pPr>
            <w:r w:rsidRPr="002602BE">
              <w:rPr>
                <w:rFonts w:asciiTheme="minorHAnsi" w:hAnsiTheme="minorHAnsi"/>
                <w:sz w:val="22"/>
                <w:szCs w:val="22"/>
              </w:rPr>
              <w:t xml:space="preserve">Java, JavaScript, </w:t>
            </w:r>
            <w:r w:rsidRPr="000930C5">
              <w:rPr>
                <w:rFonts w:asciiTheme="minorHAnsi" w:hAnsiTheme="minorHAnsi"/>
                <w:sz w:val="22"/>
                <w:szCs w:val="22"/>
              </w:rPr>
              <w:t>JQuery</w:t>
            </w:r>
            <w:r w:rsidRPr="002602BE">
              <w:rPr>
                <w:rFonts w:asciiTheme="minorHAnsi" w:hAnsiTheme="minorHAnsi"/>
                <w:sz w:val="22"/>
                <w:szCs w:val="22"/>
              </w:rPr>
              <w:t>, CSS3, spring, Oracle</w:t>
            </w:r>
          </w:p>
        </w:tc>
      </w:tr>
      <w:tr w:rsidR="00C70C15" w:rsidRPr="00FD2C12" w:rsidTr="000D2D1A">
        <w:tc>
          <w:tcPr>
            <w:tcW w:w="1710" w:type="dxa"/>
            <w:shd w:val="clear" w:color="auto" w:fill="F2F2F2" w:themeFill="background1" w:themeFillShade="F2"/>
            <w:tcMar>
              <w:top w:w="86" w:type="dxa"/>
              <w:left w:w="115" w:type="dxa"/>
              <w:bottom w:w="86" w:type="dxa"/>
              <w:right w:w="115" w:type="dxa"/>
            </w:tcMar>
          </w:tcPr>
          <w:p w:rsidR="00C70C15" w:rsidRPr="00FD2C12" w:rsidRDefault="00C70C15" w:rsidP="00012467">
            <w:pPr>
              <w:pStyle w:val="ProjectDetails"/>
              <w:rPr>
                <w:rFonts w:asciiTheme="minorHAnsi" w:hAnsiTheme="minorHAnsi"/>
              </w:rPr>
            </w:pPr>
            <w:r w:rsidRPr="00FD2C12">
              <w:rPr>
                <w:rFonts w:asciiTheme="minorHAnsi" w:hAnsiTheme="minorHAnsi"/>
              </w:rPr>
              <w:t>Project Description</w:t>
            </w:r>
          </w:p>
        </w:tc>
        <w:tc>
          <w:tcPr>
            <w:tcW w:w="7758" w:type="dxa"/>
            <w:tcMar>
              <w:top w:w="86" w:type="dxa"/>
              <w:left w:w="115" w:type="dxa"/>
              <w:bottom w:w="86" w:type="dxa"/>
              <w:right w:w="115" w:type="dxa"/>
            </w:tcMar>
          </w:tcPr>
          <w:p w:rsidR="002602BE" w:rsidRPr="00FD2C12" w:rsidRDefault="002602BE" w:rsidP="002602BE">
            <w:pPr>
              <w:pStyle w:val="ExperienceTitleChar2"/>
              <w:rPr>
                <w:rFonts w:asciiTheme="minorHAnsi" w:hAnsiTheme="minorHAnsi"/>
                <w:sz w:val="22"/>
                <w:szCs w:val="22"/>
              </w:rPr>
            </w:pPr>
            <w:proofErr w:type="spellStart"/>
            <w:r w:rsidRPr="000930C5">
              <w:rPr>
                <w:rFonts w:asciiTheme="minorHAnsi" w:hAnsiTheme="minorHAnsi"/>
                <w:sz w:val="22"/>
                <w:szCs w:val="22"/>
              </w:rPr>
              <w:t>Ideahub</w:t>
            </w:r>
            <w:proofErr w:type="spellEnd"/>
            <w:r w:rsidRPr="000930C5">
              <w:rPr>
                <w:rFonts w:asciiTheme="minorHAnsi" w:hAnsiTheme="minorHAnsi"/>
                <w:sz w:val="22"/>
                <w:szCs w:val="22"/>
              </w:rPr>
              <w:t xml:space="preserve"> is a web-based solution that streamlines idea-management from inception to delivery. It provides real-time status updates, transparency, and reporting at your fingertips. To take advantage of a centralized and transparent mechanism to record, track, and execute ideas, thereby facilitating innovation within the team.</w:t>
            </w:r>
          </w:p>
        </w:tc>
      </w:tr>
    </w:tbl>
    <w:p w:rsidR="00C70C15" w:rsidRDefault="00C70C15" w:rsidP="001541F3">
      <w:pPr>
        <w:pStyle w:val="Body"/>
        <w:spacing w:before="0" w:after="0"/>
        <w:ind w:left="0"/>
      </w:pPr>
    </w:p>
    <w:p w:rsidR="000F1CCE" w:rsidRDefault="000F1CCE" w:rsidP="001541F3">
      <w:pPr>
        <w:pStyle w:val="Body"/>
        <w:spacing w:before="0" w:after="0"/>
        <w:ind w:left="0"/>
      </w:pPr>
    </w:p>
    <w:p w:rsidR="000F1CCE" w:rsidRDefault="000F1CCE" w:rsidP="001541F3">
      <w:pPr>
        <w:pStyle w:val="Body"/>
        <w:spacing w:before="0" w:after="0"/>
        <w:ind w:left="0"/>
      </w:pPr>
    </w:p>
    <w:p w:rsidR="000F1CCE" w:rsidRDefault="000F1CCE" w:rsidP="001541F3">
      <w:pPr>
        <w:pStyle w:val="Body"/>
        <w:spacing w:before="0" w:after="0"/>
        <w:ind w:left="0"/>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0F1CCE" w:rsidRPr="00F30DD0" w:rsidTr="007F792A">
        <w:trPr>
          <w:trHeight w:val="365"/>
        </w:trPr>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lastRenderedPageBreak/>
              <w:t>Project</w:t>
            </w:r>
          </w:p>
        </w:tc>
        <w:tc>
          <w:tcPr>
            <w:tcW w:w="7758" w:type="dxa"/>
            <w:tcMar>
              <w:top w:w="86" w:type="dxa"/>
              <w:left w:w="115" w:type="dxa"/>
              <w:bottom w:w="86" w:type="dxa"/>
              <w:right w:w="115" w:type="dxa"/>
            </w:tcMar>
          </w:tcPr>
          <w:p w:rsidR="000F1CCE" w:rsidRPr="00F30DD0" w:rsidRDefault="002602BE" w:rsidP="00012467">
            <w:pPr>
              <w:pStyle w:val="ProjectDetails"/>
              <w:rPr>
                <w:rFonts w:asciiTheme="minorHAnsi" w:hAnsiTheme="minorHAnsi"/>
              </w:rPr>
            </w:pPr>
            <w:r w:rsidRPr="000930C5">
              <w:rPr>
                <w:rFonts w:asciiTheme="minorHAnsi" w:hAnsiTheme="minorHAnsi"/>
                <w:szCs w:val="24"/>
              </w:rPr>
              <w:t>IFA</w:t>
            </w:r>
            <w:r w:rsidR="007B66F0" w:rsidRPr="000930C5">
              <w:rPr>
                <w:rFonts w:asciiTheme="minorHAnsi" w:hAnsiTheme="minorHAnsi"/>
                <w:szCs w:val="24"/>
              </w:rPr>
              <w:t xml:space="preserve"> , [JP Morgan Chase]</w:t>
            </w:r>
          </w:p>
        </w:tc>
      </w:tr>
      <w:tr w:rsidR="000F1CCE" w:rsidRPr="00F30DD0" w:rsidTr="00AE207D">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0F1CCE" w:rsidRPr="00F30DD0" w:rsidRDefault="00285F27" w:rsidP="00012467">
            <w:pPr>
              <w:pStyle w:val="ExperienceTitleChar2"/>
              <w:rPr>
                <w:rFonts w:asciiTheme="minorHAnsi" w:hAnsiTheme="minorHAnsi"/>
                <w:sz w:val="22"/>
                <w:szCs w:val="22"/>
              </w:rPr>
            </w:pPr>
            <w:r w:rsidRPr="00285F27">
              <w:rPr>
                <w:rFonts w:asciiTheme="minorHAnsi" w:hAnsiTheme="minorHAnsi"/>
                <w:sz w:val="22"/>
                <w:szCs w:val="22"/>
              </w:rPr>
              <w:t>Software Engineer</w:t>
            </w:r>
          </w:p>
        </w:tc>
      </w:tr>
      <w:tr w:rsidR="000F1CCE" w:rsidRPr="00F30DD0" w:rsidTr="00AE207D">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0F1CCE" w:rsidRPr="00F30DD0" w:rsidRDefault="002602BE" w:rsidP="003F25A9">
            <w:pPr>
              <w:pStyle w:val="ExperienceTitleChar2"/>
              <w:rPr>
                <w:rFonts w:asciiTheme="minorHAnsi" w:hAnsiTheme="minorHAnsi"/>
                <w:sz w:val="22"/>
                <w:szCs w:val="22"/>
              </w:rPr>
            </w:pPr>
            <w:r>
              <w:rPr>
                <w:rFonts w:asciiTheme="minorHAnsi" w:hAnsiTheme="minorHAnsi"/>
                <w:sz w:val="22"/>
                <w:szCs w:val="22"/>
              </w:rPr>
              <w:t>Apr 2014 – Jun</w:t>
            </w:r>
            <w:r w:rsidRPr="009C7805">
              <w:rPr>
                <w:rFonts w:asciiTheme="minorHAnsi" w:hAnsiTheme="minorHAnsi"/>
                <w:sz w:val="22"/>
                <w:szCs w:val="22"/>
              </w:rPr>
              <w:t xml:space="preserve"> 201</w:t>
            </w:r>
            <w:r>
              <w:rPr>
                <w:rFonts w:asciiTheme="minorHAnsi" w:hAnsiTheme="minorHAnsi"/>
                <w:sz w:val="22"/>
                <w:szCs w:val="22"/>
              </w:rPr>
              <w:t>4</w:t>
            </w:r>
          </w:p>
        </w:tc>
      </w:tr>
      <w:tr w:rsidR="000F1CCE" w:rsidRPr="00F30DD0" w:rsidTr="00AE207D">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0F1CCE" w:rsidRPr="00F30DD0" w:rsidRDefault="004340EF" w:rsidP="00012467">
            <w:pPr>
              <w:pStyle w:val="ExperienceTitleChar2"/>
              <w:rPr>
                <w:rFonts w:asciiTheme="minorHAnsi" w:hAnsiTheme="minorHAnsi"/>
                <w:sz w:val="22"/>
                <w:szCs w:val="22"/>
              </w:rPr>
            </w:pPr>
            <w:r>
              <w:rPr>
                <w:rFonts w:asciiTheme="minorHAnsi" w:hAnsiTheme="minorHAnsi"/>
                <w:sz w:val="22"/>
                <w:szCs w:val="22"/>
              </w:rPr>
              <w:t>Banking and Finance</w:t>
            </w:r>
          </w:p>
        </w:tc>
      </w:tr>
      <w:tr w:rsidR="000F1CCE" w:rsidRPr="00F30DD0" w:rsidTr="00AE207D">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2602BE" w:rsidRPr="00F30DD0" w:rsidRDefault="002602BE" w:rsidP="000930C5">
            <w:pPr>
              <w:pStyle w:val="ExperienceTitleChar2"/>
              <w:rPr>
                <w:rFonts w:asciiTheme="minorHAnsi" w:hAnsiTheme="minorHAnsi"/>
                <w:sz w:val="22"/>
                <w:szCs w:val="22"/>
              </w:rPr>
            </w:pPr>
            <w:r w:rsidRPr="002602BE">
              <w:rPr>
                <w:rFonts w:asciiTheme="minorHAnsi" w:hAnsiTheme="minorHAnsi"/>
                <w:sz w:val="22"/>
                <w:szCs w:val="22"/>
              </w:rPr>
              <w:t xml:space="preserve">Java, J2EE, Hibernate, Spring MVC, Apache Camel, </w:t>
            </w:r>
            <w:proofErr w:type="spellStart"/>
            <w:r w:rsidRPr="002602BE">
              <w:rPr>
                <w:rFonts w:asciiTheme="minorHAnsi" w:hAnsiTheme="minorHAnsi"/>
                <w:sz w:val="22"/>
                <w:szCs w:val="22"/>
              </w:rPr>
              <w:t>Smooks</w:t>
            </w:r>
            <w:proofErr w:type="spellEnd"/>
          </w:p>
        </w:tc>
      </w:tr>
      <w:tr w:rsidR="000F1CCE" w:rsidRPr="00F30DD0" w:rsidTr="00AE207D">
        <w:tc>
          <w:tcPr>
            <w:tcW w:w="1710" w:type="dxa"/>
            <w:shd w:val="clear" w:color="auto" w:fill="F2F2F2" w:themeFill="background1" w:themeFillShade="F2"/>
            <w:tcMar>
              <w:top w:w="86" w:type="dxa"/>
              <w:left w:w="115" w:type="dxa"/>
              <w:bottom w:w="86" w:type="dxa"/>
              <w:right w:w="115" w:type="dxa"/>
            </w:tcMar>
          </w:tcPr>
          <w:p w:rsidR="000F1CCE" w:rsidRPr="00F30DD0" w:rsidRDefault="000F1CCE" w:rsidP="00012467">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0F1CCE" w:rsidRPr="000930C5" w:rsidRDefault="002602BE" w:rsidP="003F25A9">
            <w:pPr>
              <w:pStyle w:val="ExperienceTitleChar2"/>
              <w:rPr>
                <w:rFonts w:asciiTheme="minorHAnsi" w:hAnsiTheme="minorHAnsi"/>
                <w:sz w:val="22"/>
                <w:szCs w:val="22"/>
              </w:rPr>
            </w:pPr>
            <w:r w:rsidRPr="000930C5">
              <w:rPr>
                <w:rFonts w:asciiTheme="minorHAnsi" w:hAnsiTheme="minorHAnsi"/>
                <w:sz w:val="22"/>
                <w:szCs w:val="22"/>
              </w:rPr>
              <w:t>IFA is much refined application for existing Prime Brokerage Dashboard which was brought to introduce Workflows and new features to identify, notify and escalate specific items for IFI (Item for Information) and IFA(Item for Action) to the appropriate individuals. This tool will also help to prioritize and act accordingly on the requests. This application is developed on the CSWS framework which will help to handle the application with fine refined data. </w:t>
            </w:r>
          </w:p>
        </w:tc>
      </w:tr>
    </w:tbl>
    <w:p w:rsidR="000F1CCE" w:rsidRPr="00F30DD0" w:rsidRDefault="000F1CCE" w:rsidP="001541F3">
      <w:pPr>
        <w:pStyle w:val="Body"/>
        <w:spacing w:before="0" w:after="0"/>
        <w:ind w:left="0"/>
        <w:rPr>
          <w:rFonts w:asciiTheme="minorHAnsi" w:hAnsiTheme="minorHAnsi"/>
          <w:sz w:val="22"/>
          <w:szCs w:val="22"/>
        </w:rPr>
      </w:pPr>
    </w:p>
    <w:p w:rsidR="00870784" w:rsidRPr="00F30DD0" w:rsidRDefault="00870784" w:rsidP="001541F3">
      <w:pPr>
        <w:pStyle w:val="Body"/>
        <w:spacing w:before="0" w:after="0"/>
        <w:ind w:left="0"/>
        <w:rPr>
          <w:rFonts w:asciiTheme="minorHAnsi" w:hAnsiTheme="minorHAnsi"/>
          <w:sz w:val="22"/>
          <w:szCs w:val="22"/>
        </w:rPr>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Project</w:t>
            </w:r>
          </w:p>
        </w:tc>
        <w:tc>
          <w:tcPr>
            <w:tcW w:w="7758" w:type="dxa"/>
            <w:tcMar>
              <w:top w:w="86" w:type="dxa"/>
              <w:left w:w="115" w:type="dxa"/>
              <w:bottom w:w="86" w:type="dxa"/>
              <w:right w:w="115" w:type="dxa"/>
            </w:tcMar>
          </w:tcPr>
          <w:p w:rsidR="005956EE" w:rsidRPr="00F30DD0" w:rsidRDefault="002602BE" w:rsidP="00012467">
            <w:pPr>
              <w:pStyle w:val="ProjectDetails"/>
              <w:rPr>
                <w:rFonts w:asciiTheme="minorHAnsi" w:hAnsiTheme="minorHAnsi"/>
              </w:rPr>
            </w:pPr>
            <w:r w:rsidRPr="000930C5">
              <w:rPr>
                <w:rFonts w:asciiTheme="minorHAnsi" w:hAnsiTheme="minorHAnsi"/>
                <w:szCs w:val="24"/>
              </w:rPr>
              <w:t>Audit Status Portal</w:t>
            </w:r>
            <w:r w:rsidR="007B66F0" w:rsidRPr="000930C5">
              <w:rPr>
                <w:rFonts w:asciiTheme="minorHAnsi" w:hAnsiTheme="minorHAnsi"/>
                <w:szCs w:val="24"/>
              </w:rPr>
              <w:t xml:space="preserve"> , [JP Morgan Chase]</w:t>
            </w:r>
          </w:p>
        </w:tc>
      </w:tr>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5956EE" w:rsidRPr="00F30DD0" w:rsidRDefault="00285F27" w:rsidP="00012467">
            <w:pPr>
              <w:pStyle w:val="ExperienceTitleChar2"/>
              <w:rPr>
                <w:rFonts w:asciiTheme="minorHAnsi" w:hAnsiTheme="minorHAnsi"/>
                <w:sz w:val="22"/>
                <w:szCs w:val="22"/>
              </w:rPr>
            </w:pPr>
            <w:r w:rsidRPr="00285F27">
              <w:rPr>
                <w:rFonts w:asciiTheme="minorHAnsi" w:hAnsiTheme="minorHAnsi"/>
                <w:sz w:val="22"/>
                <w:szCs w:val="22"/>
              </w:rPr>
              <w:t>Software Engineer</w:t>
            </w:r>
          </w:p>
        </w:tc>
      </w:tr>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5956EE" w:rsidRPr="00F30DD0" w:rsidRDefault="002602BE" w:rsidP="00F30DD0">
            <w:pPr>
              <w:pStyle w:val="ExperienceTitleChar2"/>
              <w:rPr>
                <w:rFonts w:asciiTheme="minorHAnsi" w:hAnsiTheme="minorHAnsi"/>
                <w:sz w:val="22"/>
                <w:szCs w:val="22"/>
              </w:rPr>
            </w:pPr>
            <w:r>
              <w:rPr>
                <w:rFonts w:asciiTheme="minorHAnsi" w:hAnsiTheme="minorHAnsi"/>
                <w:sz w:val="22"/>
                <w:szCs w:val="22"/>
              </w:rPr>
              <w:t>Nov 2013 – Mar</w:t>
            </w:r>
            <w:r w:rsidRPr="009C7805">
              <w:rPr>
                <w:rFonts w:asciiTheme="minorHAnsi" w:hAnsiTheme="minorHAnsi"/>
                <w:sz w:val="22"/>
                <w:szCs w:val="22"/>
              </w:rPr>
              <w:t xml:space="preserve"> 201</w:t>
            </w:r>
            <w:r>
              <w:rPr>
                <w:rFonts w:asciiTheme="minorHAnsi" w:hAnsiTheme="minorHAnsi"/>
                <w:sz w:val="22"/>
                <w:szCs w:val="22"/>
              </w:rPr>
              <w:t>4</w:t>
            </w:r>
          </w:p>
        </w:tc>
      </w:tr>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5956EE" w:rsidRPr="00F30DD0" w:rsidRDefault="004340EF" w:rsidP="00012467">
            <w:pPr>
              <w:pStyle w:val="ExperienceTitleChar2"/>
              <w:rPr>
                <w:rFonts w:asciiTheme="minorHAnsi" w:hAnsiTheme="minorHAnsi"/>
                <w:sz w:val="22"/>
                <w:szCs w:val="22"/>
              </w:rPr>
            </w:pPr>
            <w:r>
              <w:rPr>
                <w:rFonts w:asciiTheme="minorHAnsi" w:hAnsiTheme="minorHAnsi"/>
                <w:sz w:val="22"/>
                <w:szCs w:val="22"/>
              </w:rPr>
              <w:t>Banking and Finance</w:t>
            </w:r>
          </w:p>
        </w:tc>
      </w:tr>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5956EE" w:rsidRPr="00F30DD0" w:rsidRDefault="002602BE" w:rsidP="000930C5">
            <w:pPr>
              <w:pStyle w:val="ExperienceTitleChar2"/>
              <w:rPr>
                <w:rFonts w:asciiTheme="minorHAnsi" w:hAnsiTheme="minorHAnsi"/>
                <w:sz w:val="22"/>
                <w:szCs w:val="22"/>
              </w:rPr>
            </w:pPr>
            <w:r w:rsidRPr="002602BE">
              <w:rPr>
                <w:rFonts w:asciiTheme="minorHAnsi" w:hAnsiTheme="minorHAnsi"/>
                <w:sz w:val="22"/>
                <w:szCs w:val="22"/>
              </w:rPr>
              <w:t>Java, J2EE, Hibernate, Spring MVC, Apache Camel, HTML, Ext JS</w:t>
            </w:r>
          </w:p>
        </w:tc>
      </w:tr>
      <w:tr w:rsidR="005956EE" w:rsidRPr="00F30DD0" w:rsidTr="00DB0278">
        <w:tc>
          <w:tcPr>
            <w:tcW w:w="1710" w:type="dxa"/>
            <w:shd w:val="clear" w:color="auto" w:fill="F2F2F2" w:themeFill="background1" w:themeFillShade="F2"/>
            <w:tcMar>
              <w:top w:w="86" w:type="dxa"/>
              <w:left w:w="115" w:type="dxa"/>
              <w:bottom w:w="86" w:type="dxa"/>
              <w:right w:w="115" w:type="dxa"/>
            </w:tcMar>
          </w:tcPr>
          <w:p w:rsidR="005956EE" w:rsidRPr="00F30DD0" w:rsidRDefault="005956EE" w:rsidP="00012467">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5956EE" w:rsidRPr="000930C5" w:rsidRDefault="002602BE" w:rsidP="002602BE">
            <w:pPr>
              <w:pStyle w:val="ExperienceTitleChar2"/>
              <w:rPr>
                <w:rFonts w:asciiTheme="minorHAnsi" w:hAnsiTheme="minorHAnsi"/>
                <w:sz w:val="22"/>
                <w:szCs w:val="22"/>
              </w:rPr>
            </w:pPr>
            <w:r w:rsidRPr="000930C5">
              <w:rPr>
                <w:rFonts w:asciiTheme="minorHAnsi" w:hAnsiTheme="minorHAnsi"/>
                <w:sz w:val="22"/>
                <w:szCs w:val="22"/>
              </w:rPr>
              <w:t>Status Portal application is mainly developed to help the support team to track the application status whose flow is handled by different components. Different injection points are introduced in the application which is developed as a component in Apache Camel. This will avoid us to debug the application logs. Application will serve as a one stop shop to track a particular request in the IFA Platform. </w:t>
            </w:r>
          </w:p>
        </w:tc>
      </w:tr>
    </w:tbl>
    <w:p w:rsidR="005956EE" w:rsidRPr="00F30DD0" w:rsidRDefault="005956EE" w:rsidP="001541F3">
      <w:pPr>
        <w:pStyle w:val="Body"/>
        <w:spacing w:before="0" w:after="0"/>
        <w:ind w:left="0"/>
        <w:rPr>
          <w:rFonts w:asciiTheme="minorHAnsi" w:hAnsiTheme="minorHAnsi"/>
          <w:sz w:val="22"/>
          <w:szCs w:val="22"/>
        </w:rPr>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lastRenderedPageBreak/>
              <w:t>Project</w:t>
            </w:r>
          </w:p>
        </w:tc>
        <w:tc>
          <w:tcPr>
            <w:tcW w:w="7758" w:type="dxa"/>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0930C5">
              <w:rPr>
                <w:rFonts w:asciiTheme="minorHAnsi" w:hAnsiTheme="minorHAnsi"/>
                <w:szCs w:val="24"/>
              </w:rPr>
              <w:t>Project Management Tool , [JP Morgan Chase]</w:t>
            </w:r>
          </w:p>
        </w:tc>
      </w:tr>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2602BE" w:rsidRPr="00F30DD0" w:rsidRDefault="002602BE" w:rsidP="0020538B">
            <w:pPr>
              <w:pStyle w:val="ExperienceTitleChar2"/>
              <w:rPr>
                <w:rFonts w:asciiTheme="minorHAnsi" w:hAnsiTheme="minorHAnsi"/>
                <w:sz w:val="22"/>
                <w:szCs w:val="22"/>
              </w:rPr>
            </w:pPr>
            <w:r>
              <w:rPr>
                <w:rFonts w:asciiTheme="minorHAnsi" w:hAnsiTheme="minorHAnsi"/>
                <w:sz w:val="22"/>
                <w:szCs w:val="22"/>
              </w:rPr>
              <w:t xml:space="preserve">Associate </w:t>
            </w:r>
            <w:r w:rsidRPr="00285F27">
              <w:rPr>
                <w:rFonts w:asciiTheme="minorHAnsi" w:hAnsiTheme="minorHAnsi"/>
                <w:sz w:val="22"/>
                <w:szCs w:val="22"/>
              </w:rPr>
              <w:t>Software Engineer</w:t>
            </w:r>
          </w:p>
        </w:tc>
      </w:tr>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2602BE" w:rsidRPr="00F30DD0" w:rsidRDefault="002602BE" w:rsidP="0020538B">
            <w:pPr>
              <w:pStyle w:val="ExperienceTitleChar2"/>
              <w:rPr>
                <w:rFonts w:asciiTheme="minorHAnsi" w:hAnsiTheme="minorHAnsi"/>
                <w:sz w:val="22"/>
                <w:szCs w:val="22"/>
              </w:rPr>
            </w:pPr>
            <w:r>
              <w:rPr>
                <w:rFonts w:asciiTheme="minorHAnsi" w:hAnsiTheme="minorHAnsi"/>
                <w:sz w:val="22"/>
                <w:szCs w:val="22"/>
              </w:rPr>
              <w:t>Jul 2013 – Oct</w:t>
            </w:r>
            <w:r w:rsidRPr="009C7805">
              <w:rPr>
                <w:rFonts w:asciiTheme="minorHAnsi" w:hAnsiTheme="minorHAnsi"/>
                <w:sz w:val="22"/>
                <w:szCs w:val="22"/>
              </w:rPr>
              <w:t xml:space="preserve"> 201</w:t>
            </w:r>
            <w:r>
              <w:rPr>
                <w:rFonts w:asciiTheme="minorHAnsi" w:hAnsiTheme="minorHAnsi"/>
                <w:sz w:val="22"/>
                <w:szCs w:val="22"/>
              </w:rPr>
              <w:t>3</w:t>
            </w:r>
          </w:p>
        </w:tc>
      </w:tr>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2602BE" w:rsidRPr="00F30DD0" w:rsidRDefault="002602BE" w:rsidP="0020538B">
            <w:pPr>
              <w:pStyle w:val="ExperienceTitleChar2"/>
              <w:rPr>
                <w:rFonts w:asciiTheme="minorHAnsi" w:hAnsiTheme="minorHAnsi"/>
                <w:sz w:val="22"/>
                <w:szCs w:val="22"/>
              </w:rPr>
            </w:pPr>
            <w:r>
              <w:rPr>
                <w:rFonts w:asciiTheme="minorHAnsi" w:hAnsiTheme="minorHAnsi"/>
                <w:sz w:val="22"/>
                <w:szCs w:val="22"/>
              </w:rPr>
              <w:t>Banking and Finance</w:t>
            </w:r>
          </w:p>
        </w:tc>
      </w:tr>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2602BE" w:rsidRPr="00F30DD0" w:rsidRDefault="002602BE" w:rsidP="000930C5">
            <w:pPr>
              <w:pStyle w:val="ExperienceTitleChar2"/>
              <w:rPr>
                <w:rFonts w:asciiTheme="minorHAnsi" w:hAnsiTheme="minorHAnsi"/>
                <w:sz w:val="22"/>
                <w:szCs w:val="22"/>
              </w:rPr>
            </w:pPr>
            <w:r w:rsidRPr="002602BE">
              <w:rPr>
                <w:rFonts w:asciiTheme="minorHAnsi" w:hAnsiTheme="minorHAnsi"/>
                <w:sz w:val="22"/>
                <w:szCs w:val="22"/>
              </w:rPr>
              <w:t>Java, J2EE, Ajax, ExtJS4.0, Web services, Hibernate, spring</w:t>
            </w:r>
          </w:p>
        </w:tc>
      </w:tr>
      <w:tr w:rsidR="002602BE" w:rsidRPr="00F30DD0" w:rsidTr="0020538B">
        <w:tc>
          <w:tcPr>
            <w:tcW w:w="1710" w:type="dxa"/>
            <w:shd w:val="clear" w:color="auto" w:fill="F2F2F2" w:themeFill="background1" w:themeFillShade="F2"/>
            <w:tcMar>
              <w:top w:w="86" w:type="dxa"/>
              <w:left w:w="115" w:type="dxa"/>
              <w:bottom w:w="86" w:type="dxa"/>
              <w:right w:w="115" w:type="dxa"/>
            </w:tcMar>
          </w:tcPr>
          <w:p w:rsidR="002602BE" w:rsidRPr="00F30DD0" w:rsidRDefault="002602BE" w:rsidP="0020538B">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2602BE" w:rsidRPr="000930C5" w:rsidRDefault="002602BE" w:rsidP="000930C5">
            <w:pPr>
              <w:pStyle w:val="ExperienceTitleChar2"/>
              <w:rPr>
                <w:rFonts w:asciiTheme="minorHAnsi" w:hAnsiTheme="minorHAnsi"/>
                <w:sz w:val="22"/>
                <w:szCs w:val="22"/>
              </w:rPr>
            </w:pPr>
            <w:r w:rsidRPr="000930C5">
              <w:rPr>
                <w:rFonts w:asciiTheme="minorHAnsi" w:hAnsiTheme="minorHAnsi"/>
                <w:sz w:val="22"/>
                <w:szCs w:val="22"/>
              </w:rPr>
              <w:t>Remove the need for the Client to go different channels for tracking the Resource Status. Acts as a streamlined and single access channel for monitoring the Resource. Increase productivity and can be accessed around the Globe. Single dashboard view of the key metrics of the application. Alert Notifications generated when task goes beyond the Due Date.</w:t>
            </w:r>
          </w:p>
        </w:tc>
      </w:tr>
    </w:tbl>
    <w:p w:rsidR="005956EE" w:rsidRDefault="005956EE" w:rsidP="001541F3">
      <w:pPr>
        <w:pStyle w:val="Body"/>
        <w:spacing w:before="0" w:after="0"/>
        <w:ind w:left="0"/>
      </w:pPr>
    </w:p>
    <w:p w:rsidR="00EA7F5E" w:rsidRDefault="00EA7F5E" w:rsidP="001541F3">
      <w:pPr>
        <w:pStyle w:val="Body"/>
        <w:spacing w:before="0" w:after="0"/>
        <w:ind w:left="0"/>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w:t>
            </w:r>
          </w:p>
        </w:tc>
        <w:tc>
          <w:tcPr>
            <w:tcW w:w="7758" w:type="dxa"/>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0930C5">
              <w:rPr>
                <w:rFonts w:asciiTheme="minorHAnsi" w:hAnsiTheme="minorHAnsi"/>
                <w:szCs w:val="24"/>
              </w:rPr>
              <w:t>MIM , [JP Morgan Chase]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 xml:space="preserve">Associate </w:t>
            </w:r>
            <w:r w:rsidRPr="00285F27">
              <w:rPr>
                <w:rFonts w:asciiTheme="minorHAnsi" w:hAnsiTheme="minorHAnsi"/>
                <w:sz w:val="22"/>
                <w:szCs w:val="22"/>
              </w:rPr>
              <w:t>Software Engineer</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Feb 2013 – Jun</w:t>
            </w:r>
            <w:r w:rsidRPr="009C7805">
              <w:rPr>
                <w:rFonts w:asciiTheme="minorHAnsi" w:hAnsiTheme="minorHAnsi"/>
                <w:sz w:val="22"/>
                <w:szCs w:val="22"/>
              </w:rPr>
              <w:t xml:space="preserve"> 201</w:t>
            </w:r>
            <w:r>
              <w:rPr>
                <w:rFonts w:asciiTheme="minorHAnsi" w:hAnsiTheme="minorHAnsi"/>
                <w:sz w:val="22"/>
                <w:szCs w:val="22"/>
              </w:rPr>
              <w:t>3</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Banking and Finance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EA7F5E" w:rsidRPr="00F30DD0" w:rsidRDefault="00EA7F5E" w:rsidP="000930C5">
            <w:pPr>
              <w:pStyle w:val="ExperienceTitleChar2"/>
              <w:rPr>
                <w:rFonts w:asciiTheme="minorHAnsi" w:hAnsiTheme="minorHAnsi"/>
                <w:sz w:val="22"/>
                <w:szCs w:val="22"/>
              </w:rPr>
            </w:pPr>
            <w:r w:rsidRPr="000930C5">
              <w:rPr>
                <w:rFonts w:asciiTheme="minorHAnsi" w:hAnsiTheme="minorHAnsi"/>
                <w:sz w:val="22"/>
                <w:szCs w:val="22"/>
              </w:rPr>
              <w:t>J</w:t>
            </w:r>
            <w:r w:rsidRPr="00EA7F5E">
              <w:rPr>
                <w:rFonts w:asciiTheme="minorHAnsi" w:hAnsiTheme="minorHAnsi"/>
                <w:sz w:val="22"/>
                <w:szCs w:val="22"/>
              </w:rPr>
              <w:t>ava, J2EE, Flex, OBPM, web services, oracle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EA7F5E" w:rsidRPr="000930C5" w:rsidRDefault="00EA7F5E" w:rsidP="000930C5">
            <w:pPr>
              <w:pStyle w:val="ExperienceTitleChar2"/>
              <w:rPr>
                <w:rFonts w:asciiTheme="minorHAnsi" w:hAnsiTheme="minorHAnsi"/>
                <w:sz w:val="22"/>
                <w:szCs w:val="22"/>
              </w:rPr>
            </w:pPr>
            <w:proofErr w:type="spellStart"/>
            <w:r w:rsidRPr="000930C5">
              <w:rPr>
                <w:rFonts w:asciiTheme="minorHAnsi" w:hAnsiTheme="minorHAnsi"/>
                <w:sz w:val="22"/>
                <w:szCs w:val="22"/>
              </w:rPr>
              <w:t>Morcom</w:t>
            </w:r>
            <w:proofErr w:type="spellEnd"/>
            <w:r w:rsidRPr="000930C5">
              <w:rPr>
                <w:rFonts w:asciiTheme="minorHAnsi" w:hAnsiTheme="minorHAnsi"/>
                <w:sz w:val="22"/>
                <w:szCs w:val="22"/>
              </w:rPr>
              <w:t xml:space="preserve"> Id Management is the application used by JP Morgan Chase for creating User-Ids. Using this application we can add capabilities and entitlements to users, only then Users can login to secure </w:t>
            </w:r>
            <w:proofErr w:type="spellStart"/>
            <w:r w:rsidRPr="000930C5">
              <w:rPr>
                <w:rFonts w:asciiTheme="minorHAnsi" w:hAnsiTheme="minorHAnsi"/>
                <w:sz w:val="22"/>
                <w:szCs w:val="22"/>
              </w:rPr>
              <w:t>Morcom</w:t>
            </w:r>
            <w:proofErr w:type="spellEnd"/>
            <w:r w:rsidRPr="000930C5">
              <w:rPr>
                <w:rFonts w:asciiTheme="minorHAnsi" w:hAnsiTheme="minorHAnsi"/>
                <w:sz w:val="22"/>
                <w:szCs w:val="22"/>
              </w:rPr>
              <w:t xml:space="preserve"> Portal with the created user id. Some Key Features of the Application is applying template to user, editing user, setting up Roles for User and Bulk update of capabilities for Users.</w:t>
            </w:r>
          </w:p>
        </w:tc>
      </w:tr>
    </w:tbl>
    <w:p w:rsidR="00EA7F5E" w:rsidRDefault="00EA7F5E" w:rsidP="001541F3">
      <w:pPr>
        <w:pStyle w:val="Body"/>
        <w:spacing w:before="0" w:after="0"/>
        <w:ind w:left="0"/>
      </w:pPr>
    </w:p>
    <w:p w:rsidR="00EA7F5E" w:rsidRDefault="00EA7F5E" w:rsidP="001541F3">
      <w:pPr>
        <w:pStyle w:val="Body"/>
        <w:spacing w:before="0" w:after="0"/>
        <w:ind w:left="0"/>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w:t>
            </w:r>
          </w:p>
        </w:tc>
        <w:tc>
          <w:tcPr>
            <w:tcW w:w="7758" w:type="dxa"/>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0930C5">
              <w:rPr>
                <w:rFonts w:asciiTheme="minorHAnsi" w:hAnsiTheme="minorHAnsi"/>
                <w:szCs w:val="24"/>
              </w:rPr>
              <w:t>ESM , [JP Morgan Chase]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 xml:space="preserve">Associate </w:t>
            </w:r>
            <w:r w:rsidRPr="00285F27">
              <w:rPr>
                <w:rFonts w:asciiTheme="minorHAnsi" w:hAnsiTheme="minorHAnsi"/>
                <w:sz w:val="22"/>
                <w:szCs w:val="22"/>
              </w:rPr>
              <w:t>Software Engineer</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Sep 2012 – Jan</w:t>
            </w:r>
            <w:r w:rsidRPr="009C7805">
              <w:rPr>
                <w:rFonts w:asciiTheme="minorHAnsi" w:hAnsiTheme="minorHAnsi"/>
                <w:sz w:val="22"/>
                <w:szCs w:val="22"/>
              </w:rPr>
              <w:t xml:space="preserve"> 201</w:t>
            </w:r>
            <w:r>
              <w:rPr>
                <w:rFonts w:asciiTheme="minorHAnsi" w:hAnsiTheme="minorHAnsi"/>
                <w:sz w:val="22"/>
                <w:szCs w:val="22"/>
              </w:rPr>
              <w:t>3</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Banking and Finance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EA7F5E" w:rsidRPr="000930C5" w:rsidRDefault="00EA7F5E" w:rsidP="0020538B">
            <w:pPr>
              <w:pStyle w:val="ExperienceBlockChar"/>
              <w:ind w:left="0"/>
              <w:jc w:val="both"/>
              <w:rPr>
                <w:rFonts w:asciiTheme="minorHAnsi" w:hAnsiTheme="minorHAnsi"/>
                <w:iCs/>
                <w:sz w:val="22"/>
                <w:szCs w:val="22"/>
              </w:rPr>
            </w:pPr>
            <w:r w:rsidRPr="000930C5">
              <w:rPr>
                <w:rFonts w:asciiTheme="minorHAnsi" w:hAnsiTheme="minorHAnsi"/>
                <w:iCs/>
                <w:sz w:val="22"/>
                <w:szCs w:val="22"/>
              </w:rPr>
              <w:t>Java, Web services, spring, OBPM, Adobe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EA7F5E" w:rsidRPr="000930C5" w:rsidRDefault="00EA7F5E" w:rsidP="00EA7F5E">
            <w:pPr>
              <w:rPr>
                <w:rFonts w:asciiTheme="minorHAnsi" w:hAnsiTheme="minorHAnsi"/>
                <w:iCs/>
                <w:sz w:val="22"/>
                <w:szCs w:val="22"/>
              </w:rPr>
            </w:pPr>
            <w:r w:rsidRPr="000930C5">
              <w:rPr>
                <w:rFonts w:asciiTheme="minorHAnsi" w:hAnsiTheme="minorHAnsi"/>
                <w:iCs/>
                <w:sz w:val="22"/>
                <w:szCs w:val="22"/>
              </w:rPr>
              <w:t>The scope of this project is to allow the user to perform money transfer by initiating the request through an existing portal where the user can generate the required PDF form and signs the form by means of tablet and then submit the request.</w:t>
            </w:r>
          </w:p>
        </w:tc>
      </w:tr>
    </w:tbl>
    <w:p w:rsidR="00EA7F5E" w:rsidRDefault="00EA7F5E" w:rsidP="001541F3">
      <w:pPr>
        <w:pStyle w:val="Body"/>
        <w:spacing w:before="0" w:after="0"/>
        <w:ind w:left="0"/>
      </w:pPr>
    </w:p>
    <w:p w:rsidR="00EA7F5E" w:rsidRDefault="00EA7F5E" w:rsidP="001541F3">
      <w:pPr>
        <w:pStyle w:val="Body"/>
        <w:spacing w:before="0" w:after="0"/>
        <w:ind w:left="0"/>
      </w:pPr>
    </w:p>
    <w:tbl>
      <w:tblPr>
        <w:tblW w:w="0" w:type="auto"/>
        <w:tblInd w:w="82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707"/>
        <w:gridCol w:w="7535"/>
      </w:tblGrid>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w:t>
            </w:r>
          </w:p>
        </w:tc>
        <w:tc>
          <w:tcPr>
            <w:tcW w:w="7758" w:type="dxa"/>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0930C5">
              <w:rPr>
                <w:rFonts w:asciiTheme="minorHAnsi" w:hAnsiTheme="minorHAnsi"/>
                <w:szCs w:val="24"/>
              </w:rPr>
              <w:t>Status Dashboard , [JP Morgan Chase]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 xml:space="preserve">Role </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Apprentice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Duration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May 2012 – Aug</w:t>
            </w:r>
            <w:r w:rsidRPr="009C7805">
              <w:rPr>
                <w:rFonts w:asciiTheme="minorHAnsi" w:hAnsiTheme="minorHAnsi"/>
                <w:sz w:val="22"/>
                <w:szCs w:val="22"/>
              </w:rPr>
              <w:t xml:space="preserve"> 201</w:t>
            </w:r>
            <w:r>
              <w:rPr>
                <w:rFonts w:asciiTheme="minorHAnsi" w:hAnsiTheme="minorHAnsi"/>
                <w:sz w:val="22"/>
                <w:szCs w:val="22"/>
              </w:rPr>
              <w:t>3</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Domain</w:t>
            </w:r>
          </w:p>
        </w:tc>
        <w:tc>
          <w:tcPr>
            <w:tcW w:w="7758" w:type="dxa"/>
            <w:tcMar>
              <w:top w:w="86" w:type="dxa"/>
              <w:left w:w="115" w:type="dxa"/>
              <w:bottom w:w="86" w:type="dxa"/>
              <w:right w:w="115" w:type="dxa"/>
            </w:tcMar>
          </w:tcPr>
          <w:p w:rsidR="00EA7F5E" w:rsidRPr="00F30DD0" w:rsidRDefault="00EA7F5E" w:rsidP="0020538B">
            <w:pPr>
              <w:pStyle w:val="ExperienceTitleChar2"/>
              <w:rPr>
                <w:rFonts w:asciiTheme="minorHAnsi" w:hAnsiTheme="minorHAnsi"/>
                <w:sz w:val="22"/>
                <w:szCs w:val="22"/>
              </w:rPr>
            </w:pPr>
            <w:r>
              <w:rPr>
                <w:rFonts w:asciiTheme="minorHAnsi" w:hAnsiTheme="minorHAnsi"/>
                <w:sz w:val="22"/>
                <w:szCs w:val="22"/>
              </w:rPr>
              <w:t>Banking and Finance</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Technology</w:t>
            </w:r>
          </w:p>
        </w:tc>
        <w:tc>
          <w:tcPr>
            <w:tcW w:w="7758" w:type="dxa"/>
            <w:tcMar>
              <w:top w:w="86" w:type="dxa"/>
              <w:left w:w="115" w:type="dxa"/>
              <w:bottom w:w="86" w:type="dxa"/>
              <w:right w:w="115" w:type="dxa"/>
            </w:tcMar>
          </w:tcPr>
          <w:p w:rsidR="00EA7F5E" w:rsidRPr="00F30DD0" w:rsidRDefault="00EA7F5E" w:rsidP="000930C5">
            <w:pPr>
              <w:pStyle w:val="ExperienceTitleChar2"/>
              <w:rPr>
                <w:rFonts w:asciiTheme="minorHAnsi" w:hAnsiTheme="minorHAnsi"/>
                <w:sz w:val="22"/>
                <w:szCs w:val="22"/>
              </w:rPr>
            </w:pPr>
            <w:r w:rsidRPr="00EA7F5E">
              <w:rPr>
                <w:rFonts w:asciiTheme="minorHAnsi" w:hAnsiTheme="minorHAnsi"/>
                <w:sz w:val="22"/>
                <w:szCs w:val="22"/>
              </w:rPr>
              <w:t>Java, Oracle, Hibernate, spring, X stream, Ajax, JQuery, HTML 5, CSS</w:t>
            </w:r>
          </w:p>
        </w:tc>
      </w:tr>
      <w:tr w:rsidR="00EA7F5E" w:rsidRPr="00F30DD0" w:rsidTr="0020538B">
        <w:tc>
          <w:tcPr>
            <w:tcW w:w="1710" w:type="dxa"/>
            <w:shd w:val="clear" w:color="auto" w:fill="F2F2F2" w:themeFill="background1" w:themeFillShade="F2"/>
            <w:tcMar>
              <w:top w:w="86" w:type="dxa"/>
              <w:left w:w="115" w:type="dxa"/>
              <w:bottom w:w="86" w:type="dxa"/>
              <w:right w:w="115" w:type="dxa"/>
            </w:tcMar>
          </w:tcPr>
          <w:p w:rsidR="00EA7F5E" w:rsidRPr="00F30DD0" w:rsidRDefault="00EA7F5E" w:rsidP="0020538B">
            <w:pPr>
              <w:pStyle w:val="ProjectDetails"/>
              <w:rPr>
                <w:rFonts w:asciiTheme="minorHAnsi" w:hAnsiTheme="minorHAnsi"/>
              </w:rPr>
            </w:pPr>
            <w:r w:rsidRPr="00F30DD0">
              <w:rPr>
                <w:rFonts w:asciiTheme="minorHAnsi" w:hAnsiTheme="minorHAnsi"/>
              </w:rPr>
              <w:t>Project Description</w:t>
            </w:r>
          </w:p>
        </w:tc>
        <w:tc>
          <w:tcPr>
            <w:tcW w:w="7758" w:type="dxa"/>
            <w:tcMar>
              <w:top w:w="86" w:type="dxa"/>
              <w:left w:w="115" w:type="dxa"/>
              <w:bottom w:w="86" w:type="dxa"/>
              <w:right w:w="115" w:type="dxa"/>
            </w:tcMar>
          </w:tcPr>
          <w:p w:rsidR="00EA7F5E" w:rsidRPr="000930C5" w:rsidRDefault="00EA7F5E" w:rsidP="000930C5">
            <w:pPr>
              <w:pStyle w:val="ExperienceTitleChar2"/>
              <w:rPr>
                <w:rFonts w:asciiTheme="minorHAnsi" w:hAnsiTheme="minorHAnsi"/>
                <w:sz w:val="22"/>
                <w:szCs w:val="22"/>
              </w:rPr>
            </w:pPr>
            <w:r w:rsidRPr="000930C5">
              <w:rPr>
                <w:rFonts w:asciiTheme="minorHAnsi" w:hAnsiTheme="minorHAnsi"/>
                <w:sz w:val="22"/>
                <w:szCs w:val="22"/>
              </w:rPr>
              <w:t>Broker – Dealer Dashboard to know the status of day today activities of Broker- Dealer. Dashboard Composed of three views Summary, List and Detail view. Summary View has a Tree Structure of Applications and List view has grid view of Applications and Detail view has the Panel which has description of the Application Status.</w:t>
            </w:r>
          </w:p>
        </w:tc>
      </w:tr>
    </w:tbl>
    <w:p w:rsidR="00EA7F5E" w:rsidRPr="00F21958" w:rsidRDefault="00EA7F5E" w:rsidP="001541F3">
      <w:pPr>
        <w:pStyle w:val="Body"/>
        <w:spacing w:before="0" w:after="0"/>
        <w:ind w:left="0"/>
      </w:pPr>
    </w:p>
    <w:sectPr w:rsidR="00EA7F5E" w:rsidRPr="00F21958" w:rsidSect="00B011EF">
      <w:headerReference w:type="even" r:id="rId7"/>
      <w:headerReference w:type="default" r:id="rId8"/>
      <w:footerReference w:type="default"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C2" w:rsidRDefault="00054CC2">
      <w:r>
        <w:separator/>
      </w:r>
    </w:p>
  </w:endnote>
  <w:endnote w:type="continuationSeparator" w:id="0">
    <w:p w:rsidR="00054CC2" w:rsidRDefault="0005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EE2557">
      <w:rPr>
        <w:rFonts w:ascii="Calibri" w:hAnsi="Calibri" w:cs="Arial"/>
        <w:noProof/>
        <w:sz w:val="13"/>
        <w:szCs w:val="13"/>
      </w:rPr>
      <w:t>7</w:t>
    </w:r>
    <w:r w:rsidRPr="00380503">
      <w:rPr>
        <w:rFonts w:ascii="Calibri" w:hAnsi="Calibri" w:cs="Arial"/>
        <w:sz w:val="13"/>
        <w:szCs w:val="13"/>
      </w:rPr>
      <w:fldChar w:fldCharType="end"/>
    </w:r>
    <w:r w:rsidR="00402331" w:rsidRPr="00380503">
      <w:rPr>
        <w:rFonts w:ascii="Calibri" w:hAnsi="Calibri" w:cs="Arial"/>
        <w:sz w:val="13"/>
        <w:szCs w:val="13"/>
      </w:rPr>
      <w:t xml:space="preserve"> of </w:t>
    </w:r>
    <w:r w:rsidR="00054CC2">
      <w:fldChar w:fldCharType="begin"/>
    </w:r>
    <w:r w:rsidR="00054CC2">
      <w:instrText xml:space="preserve"> NUMPAGES  \* Arabic  \* MERGEFORMAT </w:instrText>
    </w:r>
    <w:r w:rsidR="00054CC2">
      <w:fldChar w:fldCharType="separate"/>
    </w:r>
    <w:r w:rsidR="00EE2557" w:rsidRPr="00EE2557">
      <w:rPr>
        <w:rFonts w:ascii="Calibri" w:hAnsi="Calibri" w:cs="Arial"/>
        <w:noProof/>
        <w:sz w:val="13"/>
        <w:szCs w:val="13"/>
      </w:rPr>
      <w:t>7</w:t>
    </w:r>
    <w:r w:rsidR="00054CC2">
      <w:rPr>
        <w:rFonts w:ascii="Calibri" w:hAnsi="Calibri" w:cs="Arial"/>
        <w:noProof/>
        <w:sz w:val="13"/>
        <w:szCs w:val="13"/>
      </w:rPr>
      <w:fldChar w:fldCharType="end"/>
    </w:r>
    <w:r w:rsidR="00402331">
      <w:rPr>
        <w:rFonts w:ascii="Calibri" w:hAnsi="Calibri" w:cs="Arial"/>
        <w:sz w:val="13"/>
        <w:szCs w:val="13"/>
      </w:rPr>
      <w:t xml:space="preserve">          </w:t>
    </w:r>
    <w:r w:rsidR="00380503" w:rsidRPr="00380503">
      <w:rPr>
        <w:rFonts w:ascii="Calibri" w:hAnsi="Calibri" w:cs="Arial"/>
        <w:sz w:val="13"/>
        <w:szCs w:val="13"/>
      </w:rPr>
      <w:t>COPYRIGHT ©201</w:t>
    </w:r>
    <w:r w:rsidR="003D7594">
      <w:rPr>
        <w:rFonts w:ascii="Calibri" w:hAnsi="Calibri" w:cs="Arial"/>
        <w:sz w:val="13"/>
        <w:szCs w:val="13"/>
      </w:rPr>
      <w:t>5</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380503">
      <w:rPr>
        <w:rFonts w:cs="Arial"/>
        <w:sz w:val="16"/>
        <w:szCs w:val="16"/>
      </w:rPr>
      <w:t xml:space="preserve">                                                                         </w:t>
    </w:r>
  </w:p>
  <w:p w:rsidR="00380503" w:rsidRPr="00380503" w:rsidRDefault="00380503" w:rsidP="00E9596C">
    <w:pPr>
      <w:pStyle w:val="Footer"/>
      <w:tabs>
        <w:tab w:val="clear" w:pos="4320"/>
        <w:tab w:val="clear" w:pos="8640"/>
        <w:tab w:val="center" w:pos="5040"/>
        <w:tab w:val="right" w:pos="9900"/>
      </w:tabs>
    </w:pPr>
  </w:p>
  <w:p w:rsidR="00E9596C" w:rsidRDefault="00E9596C" w:rsidP="00E9596C">
    <w:pPr>
      <w:pStyle w:val="Footer"/>
      <w:tabs>
        <w:tab w:val="clear" w:pos="4320"/>
        <w:tab w:val="clear" w:pos="8640"/>
        <w:tab w:val="center" w:pos="5040"/>
        <w:tab w:val="right" w:pos="9900"/>
      </w:tabs>
      <w:rPr>
        <w:rFonts w:cs="Arial"/>
        <w:sz w:val="16"/>
        <w:szCs w:val="16"/>
      </w:rPr>
    </w:pPr>
  </w:p>
  <w:p w:rsidR="00505346" w:rsidRDefault="008A2494">
    <w:pPr>
      <w:pStyle w:val="Footer"/>
    </w:pPr>
    <w:r>
      <w:rPr>
        <w:noProof/>
      </w:rPr>
      <mc:AlternateContent>
        <mc:Choice Requires="wps">
          <w:drawing>
            <wp:anchor distT="0" distB="0" distL="114300" distR="114300" simplePos="0" relativeHeight="251663360" behindDoc="0" locked="0" layoutInCell="1" allowOverlap="1" wp14:anchorId="01DEA3E6" wp14:editId="55425E95">
              <wp:simplePos x="0" y="0"/>
              <wp:positionH relativeFrom="column">
                <wp:posOffset>-685800</wp:posOffset>
              </wp:positionH>
              <wp:positionV relativeFrom="paragraph">
                <wp:posOffset>254635</wp:posOffset>
              </wp:positionV>
              <wp:extent cx="1495425" cy="2381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1488" id="Rectangle 3" o:spid="_x0000_s1026" style="position:absolute;margin-left:-54pt;margin-top:20.05pt;width:117.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4384" behindDoc="0" locked="0" layoutInCell="1" allowOverlap="1" wp14:anchorId="0F5EF073" wp14:editId="483B1E6E">
              <wp:simplePos x="0" y="0"/>
              <wp:positionH relativeFrom="column">
                <wp:posOffset>809625</wp:posOffset>
              </wp:positionH>
              <wp:positionV relativeFrom="paragraph">
                <wp:posOffset>254635</wp:posOffset>
              </wp:positionV>
              <wp:extent cx="62674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C021A" id="Rectangle 4" o:spid="_x0000_s1026" style="position:absolute;margin-left:63.75pt;margin-top:20.05pt;width:49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C2" w:rsidRDefault="00054CC2">
      <w:r>
        <w:separator/>
      </w:r>
    </w:p>
  </w:footnote>
  <w:footnote w:type="continuationSeparator" w:id="0">
    <w:p w:rsidR="00054CC2" w:rsidRDefault="00054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46" w:rsidRDefault="00505346"/>
  <w:p w:rsidR="00505346" w:rsidRDefault="005053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46" w:rsidRDefault="008A2494">
    <w:r>
      <w:rPr>
        <w:noProof/>
      </w:rPr>
      <mc:AlternateContent>
        <mc:Choice Requires="wps">
          <w:drawing>
            <wp:anchor distT="0" distB="0" distL="114300" distR="114300" simplePos="0" relativeHeight="251656192" behindDoc="0" locked="0" layoutInCell="1" allowOverlap="1" wp14:anchorId="04AF337A" wp14:editId="50567FA6">
              <wp:simplePos x="0" y="0"/>
              <wp:positionH relativeFrom="column">
                <wp:posOffset>-676275</wp:posOffset>
              </wp:positionH>
              <wp:positionV relativeFrom="paragraph">
                <wp:posOffset>-219075</wp:posOffset>
              </wp:positionV>
              <wp:extent cx="1495425" cy="2190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9FD62" id="Rectangle 15" o:spid="_x0000_s1026" style="position:absolute;margin-left:-53.25pt;margin-top:-17.25pt;width:117.75pt;height:1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mc:Fallback>
      </mc:AlternateContent>
    </w:r>
    <w:r>
      <w:rPr>
        <w:noProof/>
      </w:rPr>
      <mc:AlternateContent>
        <mc:Choice Requires="wps">
          <w:drawing>
            <wp:anchor distT="0" distB="0" distL="114300" distR="114300" simplePos="0" relativeHeight="251657216" behindDoc="0" locked="0" layoutInCell="1" allowOverlap="1" wp14:anchorId="6BFA75CA" wp14:editId="0285A851">
              <wp:simplePos x="0" y="0"/>
              <wp:positionH relativeFrom="column">
                <wp:posOffset>819150</wp:posOffset>
              </wp:positionH>
              <wp:positionV relativeFrom="paragraph">
                <wp:posOffset>-228600</wp:posOffset>
              </wp:positionV>
              <wp:extent cx="626745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9B484" id="Rectangle 16" o:spid="_x0000_s1026" style="position:absolute;margin-left:64.5pt;margin-top:-18pt;width:49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mc:Fallback>
      </mc:AlternateContent>
    </w:r>
    <w:r w:rsidR="0020121E">
      <w:rPr>
        <w:noProof/>
      </w:rPr>
      <w:drawing>
        <wp:anchor distT="0" distB="0" distL="114300" distR="114300" simplePos="0" relativeHeight="251648000" behindDoc="1" locked="0" layoutInCell="1" allowOverlap="1" wp14:anchorId="5C96EE7C" wp14:editId="2547FAB2">
          <wp:simplePos x="0" y="0"/>
          <wp:positionH relativeFrom="margin">
            <wp:posOffset>4991100</wp:posOffset>
          </wp:positionH>
          <wp:positionV relativeFrom="paragraph">
            <wp:posOffset>195580</wp:posOffset>
          </wp:positionV>
          <wp:extent cx="1143000" cy="285750"/>
          <wp:effectExtent l="0" t="0" r="0" b="0"/>
          <wp:wrapTight wrapText="bothSides">
            <wp:wrapPolygon edited="0">
              <wp:start x="0" y="0"/>
              <wp:lineTo x="0" y="20160"/>
              <wp:lineTo x="21240" y="20160"/>
              <wp:lineTo x="21240" y="0"/>
              <wp:lineTo x="0" y="0"/>
            </wp:wrapPolygon>
          </wp:wrapTight>
          <wp:docPr id="14" name="Picture 14" descr="virtus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sa.com"/>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0F025B7"/>
    <w:multiLevelType w:val="hybridMultilevel"/>
    <w:tmpl w:val="3A346B96"/>
    <w:lvl w:ilvl="0" w:tplc="197E72F8">
      <w:numFmt w:val="bullet"/>
      <w:lvlText w:val=""/>
      <w:lvlJc w:val="left"/>
      <w:pPr>
        <w:tabs>
          <w:tab w:val="num" w:pos="2160"/>
        </w:tabs>
        <w:ind w:left="2160" w:hanging="360"/>
      </w:pPr>
      <w:rPr>
        <w:rFonts w:ascii="Symbol" w:eastAsia="Times New Roman" w:hAnsi="Symbol" w:cs="Times New Roman" w:hint="default"/>
      </w:rPr>
    </w:lvl>
    <w:lvl w:ilvl="1" w:tplc="F28CA30C">
      <w:start w:val="1"/>
      <w:numFmt w:val="bullet"/>
      <w:lvlText w:val=""/>
      <w:lvlJc w:val="left"/>
      <w:pPr>
        <w:tabs>
          <w:tab w:val="num" w:pos="1440"/>
        </w:tabs>
        <w:ind w:left="1440" w:hanging="360"/>
      </w:pPr>
      <w:rPr>
        <w:rFonts w:ascii="Symbol" w:hAnsi="Symbol" w:hint="default"/>
        <w:color w:val="FFC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B2273B"/>
    <w:multiLevelType w:val="hybridMultilevel"/>
    <w:tmpl w:val="160ACCB0"/>
    <w:lvl w:ilvl="0" w:tplc="B67E878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1B3C7AD4"/>
    <w:multiLevelType w:val="multilevel"/>
    <w:tmpl w:val="C3E6F36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325C86"/>
    <w:multiLevelType w:val="hybridMultilevel"/>
    <w:tmpl w:val="9FDE6DB4"/>
    <w:lvl w:ilvl="0" w:tplc="2572E49E">
      <w:start w:val="1"/>
      <w:numFmt w:val="bullet"/>
      <w:lvlText w:val=""/>
      <w:lvlJc w:val="left"/>
      <w:pPr>
        <w:ind w:left="720" w:hanging="360"/>
      </w:pPr>
      <w:rPr>
        <w:rFonts w:ascii="Symbol" w:hAnsi="Symbol" w:hint="default"/>
        <w:color w:val="FFC000"/>
      </w:rPr>
    </w:lvl>
    <w:lvl w:ilvl="1" w:tplc="F28CA30C">
      <w:start w:val="1"/>
      <w:numFmt w:val="bullet"/>
      <w:lvlText w:val=""/>
      <w:lvlJc w:val="left"/>
      <w:pPr>
        <w:ind w:left="1440" w:hanging="360"/>
      </w:pPr>
      <w:rPr>
        <w:rFonts w:ascii="Symbol" w:hAnsi="Symbol" w:hint="default"/>
        <w:color w:val="FFC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807196"/>
    <w:multiLevelType w:val="hybridMultilevel"/>
    <w:tmpl w:val="8E502F0A"/>
    <w:lvl w:ilvl="0" w:tplc="2572E49E">
      <w:start w:val="1"/>
      <w:numFmt w:val="bullet"/>
      <w:lvlText w:val=""/>
      <w:lvlJc w:val="left"/>
      <w:pPr>
        <w:ind w:left="720" w:hanging="360"/>
      </w:pPr>
      <w:rPr>
        <w:rFonts w:ascii="Symbol" w:hAnsi="Symbol" w:hint="default"/>
        <w:color w:val="FFC000"/>
      </w:rPr>
    </w:lvl>
    <w:lvl w:ilvl="1" w:tplc="F28CA30C">
      <w:start w:val="1"/>
      <w:numFmt w:val="bullet"/>
      <w:lvlText w:val=""/>
      <w:lvlJc w:val="left"/>
      <w:pPr>
        <w:ind w:left="1440" w:hanging="360"/>
      </w:pPr>
      <w:rPr>
        <w:rFonts w:ascii="Symbol" w:hAnsi="Symbol" w:hint="default"/>
        <w:color w:val="FFC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94FD0"/>
    <w:multiLevelType w:val="hybridMultilevel"/>
    <w:tmpl w:val="69D0D3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FB15DA"/>
    <w:multiLevelType w:val="hybridMultilevel"/>
    <w:tmpl w:val="1FAEC362"/>
    <w:lvl w:ilvl="0" w:tplc="F28CA30C">
      <w:start w:val="1"/>
      <w:numFmt w:val="bullet"/>
      <w:lvlText w:val=""/>
      <w:lvlJc w:val="left"/>
      <w:pPr>
        <w:tabs>
          <w:tab w:val="num" w:pos="360"/>
        </w:tabs>
        <w:ind w:left="360" w:hanging="360"/>
      </w:pPr>
      <w:rPr>
        <w:rFonts w:ascii="Symbol" w:hAnsi="Symbol" w:hint="default"/>
        <w:color w:val="FFC000"/>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E4A5630"/>
    <w:multiLevelType w:val="hybridMultilevel"/>
    <w:tmpl w:val="71E0056E"/>
    <w:lvl w:ilvl="0" w:tplc="2572E49E">
      <w:start w:val="1"/>
      <w:numFmt w:val="bullet"/>
      <w:lvlText w:val=""/>
      <w:lvlJc w:val="left"/>
      <w:pPr>
        <w:ind w:left="720" w:hanging="360"/>
      </w:pPr>
      <w:rPr>
        <w:rFonts w:ascii="Symbol" w:hAnsi="Symbol" w:hint="default"/>
        <w:color w:val="FFC000"/>
      </w:rPr>
    </w:lvl>
    <w:lvl w:ilvl="1" w:tplc="F28CA30C">
      <w:start w:val="1"/>
      <w:numFmt w:val="bullet"/>
      <w:lvlText w:val=""/>
      <w:lvlJc w:val="left"/>
      <w:pPr>
        <w:ind w:left="1440" w:hanging="360"/>
      </w:pPr>
      <w:rPr>
        <w:rFonts w:ascii="Symbol" w:hAnsi="Symbol" w:hint="default"/>
        <w:color w:val="FFC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60BC9"/>
    <w:multiLevelType w:val="hybridMultilevel"/>
    <w:tmpl w:val="8118F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8"/>
  </w:num>
  <w:num w:numId="14">
    <w:abstractNumId w:val="15"/>
  </w:num>
  <w:num w:numId="15">
    <w:abstractNumId w:val="13"/>
  </w:num>
  <w:num w:numId="16">
    <w:abstractNumId w:val="19"/>
  </w:num>
  <w:num w:numId="17">
    <w:abstractNumId w:val="17"/>
  </w:num>
  <w:num w:numId="18">
    <w:abstractNumId w:val="10"/>
  </w:num>
  <w:num w:numId="19">
    <w:abstractNumId w:val="12"/>
  </w:num>
  <w:num w:numId="20">
    <w:abstractNumId w:val="20"/>
  </w:num>
  <w:num w:numId="21">
    <w:abstractNumId w:val="22"/>
  </w:num>
  <w:num w:numId="22">
    <w:abstractNumId w:val="24"/>
  </w:num>
  <w:num w:numId="23">
    <w:abstractNumId w:val="16"/>
  </w:num>
  <w:num w:numId="24">
    <w:abstractNumId w:val="14"/>
  </w:num>
  <w:num w:numId="25">
    <w:abstractNumId w:val="11"/>
  </w:num>
  <w:num w:numId="26">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7"/>
    <w:rsid w:val="00003CC4"/>
    <w:rsid w:val="00004BEC"/>
    <w:rsid w:val="00006224"/>
    <w:rsid w:val="000069D2"/>
    <w:rsid w:val="000114EA"/>
    <w:rsid w:val="00012865"/>
    <w:rsid w:val="00015906"/>
    <w:rsid w:val="00025010"/>
    <w:rsid w:val="00031884"/>
    <w:rsid w:val="00040719"/>
    <w:rsid w:val="00046A81"/>
    <w:rsid w:val="00051ECF"/>
    <w:rsid w:val="0005287E"/>
    <w:rsid w:val="0005392F"/>
    <w:rsid w:val="000549E1"/>
    <w:rsid w:val="00054CC2"/>
    <w:rsid w:val="00056497"/>
    <w:rsid w:val="00061DA5"/>
    <w:rsid w:val="0006444C"/>
    <w:rsid w:val="00065591"/>
    <w:rsid w:val="00073AA7"/>
    <w:rsid w:val="000754E2"/>
    <w:rsid w:val="000759ED"/>
    <w:rsid w:val="00077679"/>
    <w:rsid w:val="00083672"/>
    <w:rsid w:val="000842CA"/>
    <w:rsid w:val="000901ED"/>
    <w:rsid w:val="000930C5"/>
    <w:rsid w:val="00093F52"/>
    <w:rsid w:val="0009439D"/>
    <w:rsid w:val="00094479"/>
    <w:rsid w:val="000A0E97"/>
    <w:rsid w:val="000A0F40"/>
    <w:rsid w:val="000A250E"/>
    <w:rsid w:val="000A7EED"/>
    <w:rsid w:val="000B010B"/>
    <w:rsid w:val="000B1FC5"/>
    <w:rsid w:val="000B2611"/>
    <w:rsid w:val="000B54A7"/>
    <w:rsid w:val="000C0305"/>
    <w:rsid w:val="000C6161"/>
    <w:rsid w:val="000C65EE"/>
    <w:rsid w:val="000C6671"/>
    <w:rsid w:val="000D013B"/>
    <w:rsid w:val="000D2D1A"/>
    <w:rsid w:val="000D480A"/>
    <w:rsid w:val="000D4D1E"/>
    <w:rsid w:val="000D5110"/>
    <w:rsid w:val="000D5FC7"/>
    <w:rsid w:val="000E047E"/>
    <w:rsid w:val="000E3CEE"/>
    <w:rsid w:val="000E7ECC"/>
    <w:rsid w:val="000F1CCE"/>
    <w:rsid w:val="000F4684"/>
    <w:rsid w:val="000F4942"/>
    <w:rsid w:val="000F60D9"/>
    <w:rsid w:val="00102A7F"/>
    <w:rsid w:val="00113AF5"/>
    <w:rsid w:val="0011611A"/>
    <w:rsid w:val="00117574"/>
    <w:rsid w:val="0012001E"/>
    <w:rsid w:val="00122117"/>
    <w:rsid w:val="0012639F"/>
    <w:rsid w:val="0012699A"/>
    <w:rsid w:val="001370A6"/>
    <w:rsid w:val="00140785"/>
    <w:rsid w:val="0014691C"/>
    <w:rsid w:val="0015077B"/>
    <w:rsid w:val="0015084D"/>
    <w:rsid w:val="00152A01"/>
    <w:rsid w:val="001541F3"/>
    <w:rsid w:val="001549DA"/>
    <w:rsid w:val="00157C64"/>
    <w:rsid w:val="001613EE"/>
    <w:rsid w:val="0016169D"/>
    <w:rsid w:val="00174B61"/>
    <w:rsid w:val="00176AF1"/>
    <w:rsid w:val="00180C9F"/>
    <w:rsid w:val="0018173D"/>
    <w:rsid w:val="0018193D"/>
    <w:rsid w:val="001834FE"/>
    <w:rsid w:val="00185DF0"/>
    <w:rsid w:val="0018657C"/>
    <w:rsid w:val="00187533"/>
    <w:rsid w:val="001875AA"/>
    <w:rsid w:val="00191FF9"/>
    <w:rsid w:val="00194AD5"/>
    <w:rsid w:val="00194D9F"/>
    <w:rsid w:val="00194EA2"/>
    <w:rsid w:val="001B017F"/>
    <w:rsid w:val="001B1290"/>
    <w:rsid w:val="001B4527"/>
    <w:rsid w:val="001C0DF9"/>
    <w:rsid w:val="001C21CA"/>
    <w:rsid w:val="001D0968"/>
    <w:rsid w:val="001D4019"/>
    <w:rsid w:val="001D5E0A"/>
    <w:rsid w:val="001E0E62"/>
    <w:rsid w:val="001F1060"/>
    <w:rsid w:val="001F2604"/>
    <w:rsid w:val="001F2E67"/>
    <w:rsid w:val="001F3613"/>
    <w:rsid w:val="0020046C"/>
    <w:rsid w:val="0020121E"/>
    <w:rsid w:val="00202CC5"/>
    <w:rsid w:val="00206E9D"/>
    <w:rsid w:val="00212700"/>
    <w:rsid w:val="002127EA"/>
    <w:rsid w:val="00224F96"/>
    <w:rsid w:val="00226A40"/>
    <w:rsid w:val="00234A74"/>
    <w:rsid w:val="00234E86"/>
    <w:rsid w:val="00237115"/>
    <w:rsid w:val="00240890"/>
    <w:rsid w:val="0024200D"/>
    <w:rsid w:val="00250508"/>
    <w:rsid w:val="00250B84"/>
    <w:rsid w:val="00251115"/>
    <w:rsid w:val="00254292"/>
    <w:rsid w:val="002602BE"/>
    <w:rsid w:val="00261516"/>
    <w:rsid w:val="00262B86"/>
    <w:rsid w:val="002730D9"/>
    <w:rsid w:val="002761E6"/>
    <w:rsid w:val="00277852"/>
    <w:rsid w:val="00277AD5"/>
    <w:rsid w:val="00280550"/>
    <w:rsid w:val="00280FBE"/>
    <w:rsid w:val="0028448F"/>
    <w:rsid w:val="00285DAA"/>
    <w:rsid w:val="00285DF0"/>
    <w:rsid w:val="00285F27"/>
    <w:rsid w:val="00293085"/>
    <w:rsid w:val="00294E15"/>
    <w:rsid w:val="00296950"/>
    <w:rsid w:val="002A5A6C"/>
    <w:rsid w:val="002A69ED"/>
    <w:rsid w:val="002B0AFF"/>
    <w:rsid w:val="002B0B1B"/>
    <w:rsid w:val="002B1D38"/>
    <w:rsid w:val="002C5D30"/>
    <w:rsid w:val="002D4188"/>
    <w:rsid w:val="002D63E0"/>
    <w:rsid w:val="002E14AB"/>
    <w:rsid w:val="002E41C9"/>
    <w:rsid w:val="002F0DE3"/>
    <w:rsid w:val="002F1BF2"/>
    <w:rsid w:val="002F1FFF"/>
    <w:rsid w:val="002F64BE"/>
    <w:rsid w:val="002F6BAD"/>
    <w:rsid w:val="002F6CB1"/>
    <w:rsid w:val="002F79A8"/>
    <w:rsid w:val="002F7A13"/>
    <w:rsid w:val="0030172B"/>
    <w:rsid w:val="003025B6"/>
    <w:rsid w:val="00303AF6"/>
    <w:rsid w:val="00312B86"/>
    <w:rsid w:val="00314607"/>
    <w:rsid w:val="00320904"/>
    <w:rsid w:val="00322482"/>
    <w:rsid w:val="00322566"/>
    <w:rsid w:val="00322EEC"/>
    <w:rsid w:val="003244A3"/>
    <w:rsid w:val="003270CB"/>
    <w:rsid w:val="00330EF4"/>
    <w:rsid w:val="00330F9E"/>
    <w:rsid w:val="003341D7"/>
    <w:rsid w:val="00343EDC"/>
    <w:rsid w:val="00344D8F"/>
    <w:rsid w:val="00357CD0"/>
    <w:rsid w:val="0036249F"/>
    <w:rsid w:val="00364429"/>
    <w:rsid w:val="00372449"/>
    <w:rsid w:val="00372F7C"/>
    <w:rsid w:val="00380503"/>
    <w:rsid w:val="00381F3E"/>
    <w:rsid w:val="003839B4"/>
    <w:rsid w:val="00387BB6"/>
    <w:rsid w:val="003933F1"/>
    <w:rsid w:val="003957EC"/>
    <w:rsid w:val="00395932"/>
    <w:rsid w:val="00396268"/>
    <w:rsid w:val="003973FD"/>
    <w:rsid w:val="003A243A"/>
    <w:rsid w:val="003A5522"/>
    <w:rsid w:val="003A68D3"/>
    <w:rsid w:val="003B090A"/>
    <w:rsid w:val="003B147E"/>
    <w:rsid w:val="003B3481"/>
    <w:rsid w:val="003B46A9"/>
    <w:rsid w:val="003B5A80"/>
    <w:rsid w:val="003B5F08"/>
    <w:rsid w:val="003B6BB2"/>
    <w:rsid w:val="003B717C"/>
    <w:rsid w:val="003B7480"/>
    <w:rsid w:val="003C1CC2"/>
    <w:rsid w:val="003C338B"/>
    <w:rsid w:val="003D0535"/>
    <w:rsid w:val="003D3756"/>
    <w:rsid w:val="003D39B6"/>
    <w:rsid w:val="003D55CD"/>
    <w:rsid w:val="003D6257"/>
    <w:rsid w:val="003D6B0F"/>
    <w:rsid w:val="003D72CF"/>
    <w:rsid w:val="003D7594"/>
    <w:rsid w:val="003E272E"/>
    <w:rsid w:val="003E3162"/>
    <w:rsid w:val="003E3423"/>
    <w:rsid w:val="003E4574"/>
    <w:rsid w:val="003E4CC1"/>
    <w:rsid w:val="003E5BC5"/>
    <w:rsid w:val="003E641E"/>
    <w:rsid w:val="003F1F07"/>
    <w:rsid w:val="003F22D1"/>
    <w:rsid w:val="003F25A9"/>
    <w:rsid w:val="00402331"/>
    <w:rsid w:val="004140D2"/>
    <w:rsid w:val="00416605"/>
    <w:rsid w:val="00417919"/>
    <w:rsid w:val="00424A37"/>
    <w:rsid w:val="00425B60"/>
    <w:rsid w:val="00431447"/>
    <w:rsid w:val="004340EF"/>
    <w:rsid w:val="0043427D"/>
    <w:rsid w:val="0044741B"/>
    <w:rsid w:val="004510E7"/>
    <w:rsid w:val="004516B6"/>
    <w:rsid w:val="00452CB4"/>
    <w:rsid w:val="004560EB"/>
    <w:rsid w:val="00456B72"/>
    <w:rsid w:val="00462A10"/>
    <w:rsid w:val="0046634C"/>
    <w:rsid w:val="004667E2"/>
    <w:rsid w:val="0046775D"/>
    <w:rsid w:val="0047529A"/>
    <w:rsid w:val="00475FF8"/>
    <w:rsid w:val="0047636F"/>
    <w:rsid w:val="00485067"/>
    <w:rsid w:val="0049393A"/>
    <w:rsid w:val="00493C8D"/>
    <w:rsid w:val="004B6460"/>
    <w:rsid w:val="004C13F1"/>
    <w:rsid w:val="004D0A03"/>
    <w:rsid w:val="004D1223"/>
    <w:rsid w:val="004D2EB5"/>
    <w:rsid w:val="004D5CC6"/>
    <w:rsid w:val="004E1148"/>
    <w:rsid w:val="004E464A"/>
    <w:rsid w:val="004E6318"/>
    <w:rsid w:val="004F13DF"/>
    <w:rsid w:val="004F1BD5"/>
    <w:rsid w:val="004F7262"/>
    <w:rsid w:val="00505346"/>
    <w:rsid w:val="005111BA"/>
    <w:rsid w:val="00514649"/>
    <w:rsid w:val="005216F3"/>
    <w:rsid w:val="00523050"/>
    <w:rsid w:val="005319C0"/>
    <w:rsid w:val="00533F81"/>
    <w:rsid w:val="00542B39"/>
    <w:rsid w:val="00542CC3"/>
    <w:rsid w:val="005435B8"/>
    <w:rsid w:val="005445C1"/>
    <w:rsid w:val="00551A6F"/>
    <w:rsid w:val="00560758"/>
    <w:rsid w:val="005607DC"/>
    <w:rsid w:val="00560FBF"/>
    <w:rsid w:val="00573C24"/>
    <w:rsid w:val="0058006D"/>
    <w:rsid w:val="0058262A"/>
    <w:rsid w:val="005864FD"/>
    <w:rsid w:val="005956EE"/>
    <w:rsid w:val="005A31BA"/>
    <w:rsid w:val="005A31D5"/>
    <w:rsid w:val="005B1260"/>
    <w:rsid w:val="005B1373"/>
    <w:rsid w:val="005B277C"/>
    <w:rsid w:val="005B7C9A"/>
    <w:rsid w:val="005C4F6E"/>
    <w:rsid w:val="005C78EC"/>
    <w:rsid w:val="005D5370"/>
    <w:rsid w:val="005D67F2"/>
    <w:rsid w:val="005E1F73"/>
    <w:rsid w:val="005E4B6F"/>
    <w:rsid w:val="005E514A"/>
    <w:rsid w:val="005F0A87"/>
    <w:rsid w:val="005F4D56"/>
    <w:rsid w:val="005F5310"/>
    <w:rsid w:val="005F74ED"/>
    <w:rsid w:val="00603188"/>
    <w:rsid w:val="0060439A"/>
    <w:rsid w:val="00605D69"/>
    <w:rsid w:val="006063C0"/>
    <w:rsid w:val="00611F20"/>
    <w:rsid w:val="00614C93"/>
    <w:rsid w:val="0061750E"/>
    <w:rsid w:val="0062356C"/>
    <w:rsid w:val="006254CB"/>
    <w:rsid w:val="0062626A"/>
    <w:rsid w:val="0063160E"/>
    <w:rsid w:val="00631B5B"/>
    <w:rsid w:val="006407BB"/>
    <w:rsid w:val="006611DB"/>
    <w:rsid w:val="0066165D"/>
    <w:rsid w:val="006619DC"/>
    <w:rsid w:val="00666751"/>
    <w:rsid w:val="00675C86"/>
    <w:rsid w:val="006829E3"/>
    <w:rsid w:val="00683193"/>
    <w:rsid w:val="00690CF8"/>
    <w:rsid w:val="00691366"/>
    <w:rsid w:val="00694D1C"/>
    <w:rsid w:val="00695E28"/>
    <w:rsid w:val="006964BF"/>
    <w:rsid w:val="006A43EF"/>
    <w:rsid w:val="006A783D"/>
    <w:rsid w:val="006B2DBF"/>
    <w:rsid w:val="006B4955"/>
    <w:rsid w:val="006B50B8"/>
    <w:rsid w:val="006B7D4B"/>
    <w:rsid w:val="006C1462"/>
    <w:rsid w:val="006C2EC5"/>
    <w:rsid w:val="006C2F73"/>
    <w:rsid w:val="006C6862"/>
    <w:rsid w:val="006C7CAA"/>
    <w:rsid w:val="006D4013"/>
    <w:rsid w:val="006D5A7D"/>
    <w:rsid w:val="006D5E10"/>
    <w:rsid w:val="006D72D5"/>
    <w:rsid w:val="006E1523"/>
    <w:rsid w:val="006E6A2C"/>
    <w:rsid w:val="006F0030"/>
    <w:rsid w:val="006F270D"/>
    <w:rsid w:val="006F2F1C"/>
    <w:rsid w:val="006F414A"/>
    <w:rsid w:val="00700D0B"/>
    <w:rsid w:val="007042BD"/>
    <w:rsid w:val="00712B0B"/>
    <w:rsid w:val="00713E50"/>
    <w:rsid w:val="007159DC"/>
    <w:rsid w:val="00716844"/>
    <w:rsid w:val="00717D03"/>
    <w:rsid w:val="00723157"/>
    <w:rsid w:val="0072329C"/>
    <w:rsid w:val="0072630A"/>
    <w:rsid w:val="007350AC"/>
    <w:rsid w:val="0073590E"/>
    <w:rsid w:val="00735FFD"/>
    <w:rsid w:val="00736CD6"/>
    <w:rsid w:val="007405AC"/>
    <w:rsid w:val="00741938"/>
    <w:rsid w:val="00745EA8"/>
    <w:rsid w:val="00746ADF"/>
    <w:rsid w:val="00752A64"/>
    <w:rsid w:val="00755785"/>
    <w:rsid w:val="0076179F"/>
    <w:rsid w:val="00761C53"/>
    <w:rsid w:val="00762334"/>
    <w:rsid w:val="0076263D"/>
    <w:rsid w:val="007626BD"/>
    <w:rsid w:val="0076289F"/>
    <w:rsid w:val="0076572F"/>
    <w:rsid w:val="00770661"/>
    <w:rsid w:val="00773523"/>
    <w:rsid w:val="00777C75"/>
    <w:rsid w:val="00780D23"/>
    <w:rsid w:val="00781CED"/>
    <w:rsid w:val="00790EBC"/>
    <w:rsid w:val="007951C8"/>
    <w:rsid w:val="00795915"/>
    <w:rsid w:val="00795F10"/>
    <w:rsid w:val="007A17AD"/>
    <w:rsid w:val="007A5475"/>
    <w:rsid w:val="007A5DA7"/>
    <w:rsid w:val="007B1A75"/>
    <w:rsid w:val="007B2F1C"/>
    <w:rsid w:val="007B40B7"/>
    <w:rsid w:val="007B5124"/>
    <w:rsid w:val="007B66F0"/>
    <w:rsid w:val="007B69BB"/>
    <w:rsid w:val="007C6EC4"/>
    <w:rsid w:val="007D48DE"/>
    <w:rsid w:val="007E4C39"/>
    <w:rsid w:val="007E4DFC"/>
    <w:rsid w:val="007E534A"/>
    <w:rsid w:val="007F134D"/>
    <w:rsid w:val="007F216E"/>
    <w:rsid w:val="007F792A"/>
    <w:rsid w:val="008008A1"/>
    <w:rsid w:val="008021E8"/>
    <w:rsid w:val="00802F70"/>
    <w:rsid w:val="00803D6A"/>
    <w:rsid w:val="00804A11"/>
    <w:rsid w:val="00811846"/>
    <w:rsid w:val="0082131D"/>
    <w:rsid w:val="00823E3C"/>
    <w:rsid w:val="008249F8"/>
    <w:rsid w:val="00826583"/>
    <w:rsid w:val="00827571"/>
    <w:rsid w:val="00827C47"/>
    <w:rsid w:val="00832CD9"/>
    <w:rsid w:val="00834DBB"/>
    <w:rsid w:val="00840DEC"/>
    <w:rsid w:val="008431D1"/>
    <w:rsid w:val="00843C4B"/>
    <w:rsid w:val="00846053"/>
    <w:rsid w:val="008467A2"/>
    <w:rsid w:val="00856D1B"/>
    <w:rsid w:val="0086045A"/>
    <w:rsid w:val="00860EED"/>
    <w:rsid w:val="00861082"/>
    <w:rsid w:val="00861320"/>
    <w:rsid w:val="00866828"/>
    <w:rsid w:val="008677CD"/>
    <w:rsid w:val="00867E24"/>
    <w:rsid w:val="00870784"/>
    <w:rsid w:val="00875EC1"/>
    <w:rsid w:val="00877698"/>
    <w:rsid w:val="008805DA"/>
    <w:rsid w:val="00884EF5"/>
    <w:rsid w:val="0088584C"/>
    <w:rsid w:val="008A1E7F"/>
    <w:rsid w:val="008A1FD7"/>
    <w:rsid w:val="008A2494"/>
    <w:rsid w:val="008A56C7"/>
    <w:rsid w:val="008A6FE1"/>
    <w:rsid w:val="008B1EA8"/>
    <w:rsid w:val="008B343B"/>
    <w:rsid w:val="008B344C"/>
    <w:rsid w:val="008C04FC"/>
    <w:rsid w:val="008D00BB"/>
    <w:rsid w:val="008D0C56"/>
    <w:rsid w:val="008E460E"/>
    <w:rsid w:val="008E5CD9"/>
    <w:rsid w:val="008E7B8C"/>
    <w:rsid w:val="008F20B9"/>
    <w:rsid w:val="008F3D01"/>
    <w:rsid w:val="00904372"/>
    <w:rsid w:val="009065A7"/>
    <w:rsid w:val="0090779B"/>
    <w:rsid w:val="009118AB"/>
    <w:rsid w:val="00915CE7"/>
    <w:rsid w:val="009178EA"/>
    <w:rsid w:val="00922FA8"/>
    <w:rsid w:val="00925EDC"/>
    <w:rsid w:val="00927944"/>
    <w:rsid w:val="009324A0"/>
    <w:rsid w:val="00933A57"/>
    <w:rsid w:val="00933DA4"/>
    <w:rsid w:val="009367CE"/>
    <w:rsid w:val="00940D44"/>
    <w:rsid w:val="00940E55"/>
    <w:rsid w:val="0094128B"/>
    <w:rsid w:val="0094393E"/>
    <w:rsid w:val="00943ABE"/>
    <w:rsid w:val="00943C78"/>
    <w:rsid w:val="009455D0"/>
    <w:rsid w:val="0094746F"/>
    <w:rsid w:val="00947757"/>
    <w:rsid w:val="0095704F"/>
    <w:rsid w:val="009577FC"/>
    <w:rsid w:val="009626D7"/>
    <w:rsid w:val="00962BC1"/>
    <w:rsid w:val="009667A6"/>
    <w:rsid w:val="00967F98"/>
    <w:rsid w:val="009713BC"/>
    <w:rsid w:val="009763E5"/>
    <w:rsid w:val="009765AC"/>
    <w:rsid w:val="00976859"/>
    <w:rsid w:val="00983B66"/>
    <w:rsid w:val="009851DA"/>
    <w:rsid w:val="00992844"/>
    <w:rsid w:val="00994C03"/>
    <w:rsid w:val="00996152"/>
    <w:rsid w:val="009A2FAD"/>
    <w:rsid w:val="009A6B0A"/>
    <w:rsid w:val="009B0168"/>
    <w:rsid w:val="009B1FEF"/>
    <w:rsid w:val="009C1105"/>
    <w:rsid w:val="009C6DCA"/>
    <w:rsid w:val="009C6F1F"/>
    <w:rsid w:val="009C7805"/>
    <w:rsid w:val="009D18A7"/>
    <w:rsid w:val="009D62F5"/>
    <w:rsid w:val="009D78CA"/>
    <w:rsid w:val="009E5700"/>
    <w:rsid w:val="009F774A"/>
    <w:rsid w:val="00A03A1A"/>
    <w:rsid w:val="00A04854"/>
    <w:rsid w:val="00A075B1"/>
    <w:rsid w:val="00A13B02"/>
    <w:rsid w:val="00A15322"/>
    <w:rsid w:val="00A1554F"/>
    <w:rsid w:val="00A17E47"/>
    <w:rsid w:val="00A209C7"/>
    <w:rsid w:val="00A20E36"/>
    <w:rsid w:val="00A31B2E"/>
    <w:rsid w:val="00A43DCC"/>
    <w:rsid w:val="00A45509"/>
    <w:rsid w:val="00A458C9"/>
    <w:rsid w:val="00A45E2F"/>
    <w:rsid w:val="00A473BC"/>
    <w:rsid w:val="00A477A3"/>
    <w:rsid w:val="00A50651"/>
    <w:rsid w:val="00A52C38"/>
    <w:rsid w:val="00A54755"/>
    <w:rsid w:val="00A54D84"/>
    <w:rsid w:val="00A62953"/>
    <w:rsid w:val="00A63320"/>
    <w:rsid w:val="00A64BAC"/>
    <w:rsid w:val="00A65366"/>
    <w:rsid w:val="00A668E1"/>
    <w:rsid w:val="00A73484"/>
    <w:rsid w:val="00A73744"/>
    <w:rsid w:val="00A75CAA"/>
    <w:rsid w:val="00A8579F"/>
    <w:rsid w:val="00AA088D"/>
    <w:rsid w:val="00AA2812"/>
    <w:rsid w:val="00AA5D11"/>
    <w:rsid w:val="00AA646B"/>
    <w:rsid w:val="00AA774B"/>
    <w:rsid w:val="00AB097D"/>
    <w:rsid w:val="00AC58F6"/>
    <w:rsid w:val="00AC66ED"/>
    <w:rsid w:val="00AE0709"/>
    <w:rsid w:val="00AE0F20"/>
    <w:rsid w:val="00AE207D"/>
    <w:rsid w:val="00AF0550"/>
    <w:rsid w:val="00AF0DDE"/>
    <w:rsid w:val="00AF1D4F"/>
    <w:rsid w:val="00AF29E3"/>
    <w:rsid w:val="00AF338D"/>
    <w:rsid w:val="00AF786B"/>
    <w:rsid w:val="00B010F1"/>
    <w:rsid w:val="00B011EF"/>
    <w:rsid w:val="00B01B57"/>
    <w:rsid w:val="00B0438D"/>
    <w:rsid w:val="00B1008B"/>
    <w:rsid w:val="00B13A21"/>
    <w:rsid w:val="00B13ECF"/>
    <w:rsid w:val="00B1569F"/>
    <w:rsid w:val="00B1625E"/>
    <w:rsid w:val="00B16E93"/>
    <w:rsid w:val="00B2204A"/>
    <w:rsid w:val="00B22BF8"/>
    <w:rsid w:val="00B22EC7"/>
    <w:rsid w:val="00B24567"/>
    <w:rsid w:val="00B3656D"/>
    <w:rsid w:val="00B36D34"/>
    <w:rsid w:val="00B428CB"/>
    <w:rsid w:val="00B462BE"/>
    <w:rsid w:val="00B53435"/>
    <w:rsid w:val="00B5419E"/>
    <w:rsid w:val="00B62D9B"/>
    <w:rsid w:val="00B65977"/>
    <w:rsid w:val="00B66EAC"/>
    <w:rsid w:val="00B70261"/>
    <w:rsid w:val="00B71DC8"/>
    <w:rsid w:val="00B734EE"/>
    <w:rsid w:val="00B779C0"/>
    <w:rsid w:val="00B800E7"/>
    <w:rsid w:val="00B80F19"/>
    <w:rsid w:val="00B823CC"/>
    <w:rsid w:val="00B83A9A"/>
    <w:rsid w:val="00B84C3F"/>
    <w:rsid w:val="00B85277"/>
    <w:rsid w:val="00B90096"/>
    <w:rsid w:val="00B968A1"/>
    <w:rsid w:val="00B96DEA"/>
    <w:rsid w:val="00BA0612"/>
    <w:rsid w:val="00BA45AF"/>
    <w:rsid w:val="00BB052C"/>
    <w:rsid w:val="00BB0BBA"/>
    <w:rsid w:val="00BB2F89"/>
    <w:rsid w:val="00BB668D"/>
    <w:rsid w:val="00BC5D9C"/>
    <w:rsid w:val="00BD1106"/>
    <w:rsid w:val="00BD4091"/>
    <w:rsid w:val="00BD4FEF"/>
    <w:rsid w:val="00BD5766"/>
    <w:rsid w:val="00BD61A9"/>
    <w:rsid w:val="00BE0FB6"/>
    <w:rsid w:val="00BE11DC"/>
    <w:rsid w:val="00BE4990"/>
    <w:rsid w:val="00BE4A68"/>
    <w:rsid w:val="00BF1A14"/>
    <w:rsid w:val="00C00F00"/>
    <w:rsid w:val="00C0156C"/>
    <w:rsid w:val="00C02563"/>
    <w:rsid w:val="00C04783"/>
    <w:rsid w:val="00C07F17"/>
    <w:rsid w:val="00C15A71"/>
    <w:rsid w:val="00C17F27"/>
    <w:rsid w:val="00C277C9"/>
    <w:rsid w:val="00C30BCB"/>
    <w:rsid w:val="00C43496"/>
    <w:rsid w:val="00C5092A"/>
    <w:rsid w:val="00C513FC"/>
    <w:rsid w:val="00C5421E"/>
    <w:rsid w:val="00C55084"/>
    <w:rsid w:val="00C642CD"/>
    <w:rsid w:val="00C65484"/>
    <w:rsid w:val="00C70C15"/>
    <w:rsid w:val="00C75C07"/>
    <w:rsid w:val="00C760D8"/>
    <w:rsid w:val="00C97F3F"/>
    <w:rsid w:val="00CA2BC0"/>
    <w:rsid w:val="00CA4272"/>
    <w:rsid w:val="00CA47FE"/>
    <w:rsid w:val="00CB3984"/>
    <w:rsid w:val="00CC094E"/>
    <w:rsid w:val="00CC3734"/>
    <w:rsid w:val="00CC452A"/>
    <w:rsid w:val="00CC6003"/>
    <w:rsid w:val="00CC6B04"/>
    <w:rsid w:val="00CD0CC7"/>
    <w:rsid w:val="00CD41E7"/>
    <w:rsid w:val="00CD6E9A"/>
    <w:rsid w:val="00CE0720"/>
    <w:rsid w:val="00CE0E26"/>
    <w:rsid w:val="00CF4B48"/>
    <w:rsid w:val="00CF7E68"/>
    <w:rsid w:val="00D00FF3"/>
    <w:rsid w:val="00D01967"/>
    <w:rsid w:val="00D02913"/>
    <w:rsid w:val="00D02F2D"/>
    <w:rsid w:val="00D10EB4"/>
    <w:rsid w:val="00D1116D"/>
    <w:rsid w:val="00D116B1"/>
    <w:rsid w:val="00D145C1"/>
    <w:rsid w:val="00D14713"/>
    <w:rsid w:val="00D1700F"/>
    <w:rsid w:val="00D218F1"/>
    <w:rsid w:val="00D25DD8"/>
    <w:rsid w:val="00D268BB"/>
    <w:rsid w:val="00D3321C"/>
    <w:rsid w:val="00D45C20"/>
    <w:rsid w:val="00D45E1B"/>
    <w:rsid w:val="00D50E0A"/>
    <w:rsid w:val="00D52B72"/>
    <w:rsid w:val="00D546F0"/>
    <w:rsid w:val="00D576F2"/>
    <w:rsid w:val="00D601E5"/>
    <w:rsid w:val="00D63516"/>
    <w:rsid w:val="00D673EA"/>
    <w:rsid w:val="00D76F0C"/>
    <w:rsid w:val="00D8152A"/>
    <w:rsid w:val="00D951AA"/>
    <w:rsid w:val="00D96626"/>
    <w:rsid w:val="00DA12B0"/>
    <w:rsid w:val="00DA1AD9"/>
    <w:rsid w:val="00DA1C91"/>
    <w:rsid w:val="00DA285C"/>
    <w:rsid w:val="00DB0278"/>
    <w:rsid w:val="00DB235F"/>
    <w:rsid w:val="00DB4CDE"/>
    <w:rsid w:val="00DB743B"/>
    <w:rsid w:val="00DC1115"/>
    <w:rsid w:val="00DC43D3"/>
    <w:rsid w:val="00DC69F5"/>
    <w:rsid w:val="00DC6D42"/>
    <w:rsid w:val="00DD230E"/>
    <w:rsid w:val="00DD4573"/>
    <w:rsid w:val="00DE122A"/>
    <w:rsid w:val="00DE5BDE"/>
    <w:rsid w:val="00DE5EBC"/>
    <w:rsid w:val="00DE75D3"/>
    <w:rsid w:val="00DF13B2"/>
    <w:rsid w:val="00DF368E"/>
    <w:rsid w:val="00DF4432"/>
    <w:rsid w:val="00DF461A"/>
    <w:rsid w:val="00DF5F55"/>
    <w:rsid w:val="00DF6D6C"/>
    <w:rsid w:val="00E031C0"/>
    <w:rsid w:val="00E04AE4"/>
    <w:rsid w:val="00E118D0"/>
    <w:rsid w:val="00E1289D"/>
    <w:rsid w:val="00E14C7A"/>
    <w:rsid w:val="00E15546"/>
    <w:rsid w:val="00E1653D"/>
    <w:rsid w:val="00E209A9"/>
    <w:rsid w:val="00E30FB7"/>
    <w:rsid w:val="00E31A6E"/>
    <w:rsid w:val="00E32F11"/>
    <w:rsid w:val="00E375C5"/>
    <w:rsid w:val="00E436C3"/>
    <w:rsid w:val="00E4492B"/>
    <w:rsid w:val="00E45ACE"/>
    <w:rsid w:val="00E536F2"/>
    <w:rsid w:val="00E60B1A"/>
    <w:rsid w:val="00E61F99"/>
    <w:rsid w:val="00E62A00"/>
    <w:rsid w:val="00E65669"/>
    <w:rsid w:val="00E7183D"/>
    <w:rsid w:val="00E737AF"/>
    <w:rsid w:val="00E749AC"/>
    <w:rsid w:val="00E801BB"/>
    <w:rsid w:val="00E80A75"/>
    <w:rsid w:val="00E8423F"/>
    <w:rsid w:val="00E85BC3"/>
    <w:rsid w:val="00E9596C"/>
    <w:rsid w:val="00E97560"/>
    <w:rsid w:val="00EA0946"/>
    <w:rsid w:val="00EA2EF4"/>
    <w:rsid w:val="00EA662B"/>
    <w:rsid w:val="00EA6965"/>
    <w:rsid w:val="00EA7BBD"/>
    <w:rsid w:val="00EA7F5E"/>
    <w:rsid w:val="00EB040F"/>
    <w:rsid w:val="00EB3CCA"/>
    <w:rsid w:val="00EB4976"/>
    <w:rsid w:val="00EB4B9D"/>
    <w:rsid w:val="00EC1ABB"/>
    <w:rsid w:val="00EC2FF1"/>
    <w:rsid w:val="00EC632B"/>
    <w:rsid w:val="00EC694D"/>
    <w:rsid w:val="00ED143E"/>
    <w:rsid w:val="00ED3DA5"/>
    <w:rsid w:val="00ED6C95"/>
    <w:rsid w:val="00ED7F12"/>
    <w:rsid w:val="00EE2557"/>
    <w:rsid w:val="00EE5647"/>
    <w:rsid w:val="00EF1CB9"/>
    <w:rsid w:val="00EF2ABE"/>
    <w:rsid w:val="00EF2B7B"/>
    <w:rsid w:val="00EF3201"/>
    <w:rsid w:val="00EF4D7D"/>
    <w:rsid w:val="00EF6806"/>
    <w:rsid w:val="00EF7A55"/>
    <w:rsid w:val="00EF7E13"/>
    <w:rsid w:val="00F0074D"/>
    <w:rsid w:val="00F11B03"/>
    <w:rsid w:val="00F13E3F"/>
    <w:rsid w:val="00F1548A"/>
    <w:rsid w:val="00F168B7"/>
    <w:rsid w:val="00F212F5"/>
    <w:rsid w:val="00F21958"/>
    <w:rsid w:val="00F22997"/>
    <w:rsid w:val="00F23951"/>
    <w:rsid w:val="00F24DF6"/>
    <w:rsid w:val="00F26DEF"/>
    <w:rsid w:val="00F30DD0"/>
    <w:rsid w:val="00F331F1"/>
    <w:rsid w:val="00F36BCC"/>
    <w:rsid w:val="00F51F0D"/>
    <w:rsid w:val="00F52F20"/>
    <w:rsid w:val="00F5408F"/>
    <w:rsid w:val="00F54C48"/>
    <w:rsid w:val="00F6115E"/>
    <w:rsid w:val="00F64BB5"/>
    <w:rsid w:val="00F72725"/>
    <w:rsid w:val="00F73C74"/>
    <w:rsid w:val="00F751C3"/>
    <w:rsid w:val="00F7597B"/>
    <w:rsid w:val="00F75EAF"/>
    <w:rsid w:val="00F82DEC"/>
    <w:rsid w:val="00F8396E"/>
    <w:rsid w:val="00F842CA"/>
    <w:rsid w:val="00F85574"/>
    <w:rsid w:val="00F87904"/>
    <w:rsid w:val="00F87C61"/>
    <w:rsid w:val="00F91C3F"/>
    <w:rsid w:val="00F962E7"/>
    <w:rsid w:val="00FA3AA3"/>
    <w:rsid w:val="00FA3FD4"/>
    <w:rsid w:val="00FA44B1"/>
    <w:rsid w:val="00FB55DD"/>
    <w:rsid w:val="00FB5C7E"/>
    <w:rsid w:val="00FB6D07"/>
    <w:rsid w:val="00FC27D5"/>
    <w:rsid w:val="00FC281D"/>
    <w:rsid w:val="00FC6FAF"/>
    <w:rsid w:val="00FD0CC6"/>
    <w:rsid w:val="00FD11C8"/>
    <w:rsid w:val="00FD29E1"/>
    <w:rsid w:val="00FD2C12"/>
    <w:rsid w:val="00FD4F96"/>
    <w:rsid w:val="00FD5B13"/>
    <w:rsid w:val="00FD71CF"/>
    <w:rsid w:val="00FD744B"/>
    <w:rsid w:val="00FE086A"/>
    <w:rsid w:val="00FE2544"/>
    <w:rsid w:val="00FE338F"/>
    <w:rsid w:val="00FE3B3C"/>
    <w:rsid w:val="00FF2946"/>
    <w:rsid w:val="00FF4D6A"/>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5:docId w15:val="{BA21DEBD-F527-4CF3-A0F0-ACA97035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uiPriority w:val="7"/>
    <w:qFormat/>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qFormat/>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qFormat/>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link w:val="BodyTextChar"/>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qFormat/>
    <w:rsid w:val="00C75C07"/>
    <w:pPr>
      <w:widowControl w:val="0"/>
      <w:ind w:left="360"/>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character" w:customStyle="1" w:styleId="experience-date-locale">
    <w:name w:val="experience-date-locale"/>
    <w:rsid w:val="001B1290"/>
  </w:style>
  <w:style w:type="character" w:customStyle="1" w:styleId="BodyTextChar">
    <w:name w:val="Body Text Char"/>
    <w:link w:val="BodyText"/>
    <w:rsid w:val="00FD11C8"/>
    <w:rPr>
      <w:rFonts w:ascii="Verdana" w:hAnsi="Verdana" w:cs="Tahoma"/>
      <w:sz w:val="16"/>
      <w:szCs w:val="24"/>
      <w:lang w:bidi="ar-SA"/>
    </w:rPr>
  </w:style>
  <w:style w:type="paragraph" w:styleId="NoSpacing">
    <w:name w:val="No Spacing"/>
    <w:uiPriority w:val="1"/>
    <w:qFormat/>
    <w:rsid w:val="002602BE"/>
    <w:rPr>
      <w:rFonts w:ascii="Calibri" w:eastAsia="Calibri" w:hAnsi="Calibri"/>
      <w:sz w:val="22"/>
      <w:szCs w:val="22"/>
      <w:lang w:bidi="ar-SA"/>
    </w:rPr>
  </w:style>
  <w:style w:type="character" w:customStyle="1" w:styleId="experienceblockcharchar0">
    <w:name w:val="experienceblockcharchar"/>
    <w:basedOn w:val="DefaultParagraphFont"/>
    <w:rsid w:val="00EE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png@01CAC1D4.9764227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Template>
  <TotalTime>2</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Manoj Christopher</dc:creator>
  <cp:lastModifiedBy>Manoj Christopher</cp:lastModifiedBy>
  <cp:revision>3</cp:revision>
  <cp:lastPrinted>2004-10-28T08:09:00Z</cp:lastPrinted>
  <dcterms:created xsi:type="dcterms:W3CDTF">2016-04-01T12:19:00Z</dcterms:created>
  <dcterms:modified xsi:type="dcterms:W3CDTF">2016-04-06T11:27:00Z</dcterms:modified>
  <cp:category>Proposal</cp:category>
</cp:coreProperties>
</file>